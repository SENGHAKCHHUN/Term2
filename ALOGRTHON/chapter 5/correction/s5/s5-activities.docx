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CD1737" w14:textId="1EC66B40" w:rsidR="00607DA4" w:rsidRDefault="00607DA4" w:rsidP="00607DA4">
      <w:pPr>
        <w:pStyle w:val="Heading1"/>
      </w:pPr>
    </w:p>
    <w:p w14:paraId="39006AE1" w14:textId="4AA21940" w:rsidR="00607DA4" w:rsidRPr="000A7198" w:rsidRDefault="00607DA4" w:rsidP="0014494E">
      <w:pPr>
        <w:pStyle w:val="Question"/>
      </w:pPr>
      <w:r>
        <w:rPr>
          <w:lang w:bidi="ar-SA"/>
        </w:rPr>
        <w:t>What is this code doing?</w:t>
      </w:r>
    </w:p>
    <w:p w14:paraId="601101AB" w14:textId="77777777" w:rsidR="00607DA4" w:rsidRPr="00B95AC5" w:rsidRDefault="00607DA4" w:rsidP="00607DA4">
      <w:pPr>
        <w:pStyle w:val="Instructions"/>
        <w:rPr>
          <w:lang w:val="en-GB"/>
        </w:rPr>
      </w:pPr>
      <w:r w:rsidRPr="00B95AC5">
        <w:rPr>
          <w:lang w:val="en-GB"/>
        </w:rPr>
        <w:t xml:space="preserve">    string = input()</w:t>
      </w:r>
    </w:p>
    <w:p w14:paraId="0779E55A" w14:textId="77777777" w:rsidR="00607DA4" w:rsidRPr="00B95AC5" w:rsidRDefault="00607DA4" w:rsidP="00607DA4">
      <w:pPr>
        <w:pStyle w:val="Instructions"/>
        <w:rPr>
          <w:lang w:val="en-GB"/>
        </w:rPr>
      </w:pPr>
      <w:r w:rsidRPr="00B95AC5">
        <w:rPr>
          <w:lang w:val="en-GB"/>
        </w:rPr>
        <w:t xml:space="preserve">    res = False</w:t>
      </w:r>
    </w:p>
    <w:p w14:paraId="6A605435" w14:textId="77777777" w:rsidR="00607DA4" w:rsidRPr="00B95AC5" w:rsidRDefault="00607DA4" w:rsidP="00607DA4">
      <w:pPr>
        <w:pStyle w:val="Instructions"/>
        <w:rPr>
          <w:lang w:val="en-GB"/>
        </w:rPr>
      </w:pPr>
      <w:r w:rsidRPr="00B95AC5">
        <w:rPr>
          <w:lang w:val="en-GB"/>
        </w:rPr>
        <w:t xml:space="preserve">    for i in range(len(string)):</w:t>
      </w:r>
    </w:p>
    <w:p w14:paraId="0C8B5D08" w14:textId="77777777" w:rsidR="00607DA4" w:rsidRPr="00B95AC5" w:rsidRDefault="00607DA4" w:rsidP="00607DA4">
      <w:pPr>
        <w:pStyle w:val="Instructions"/>
        <w:rPr>
          <w:lang w:val="en-GB"/>
        </w:rPr>
      </w:pPr>
      <w:r w:rsidRPr="00B95AC5">
        <w:rPr>
          <w:lang w:val="en-GB"/>
        </w:rPr>
        <w:t xml:space="preserve">        if string[i] == "7":</w:t>
      </w:r>
    </w:p>
    <w:p w14:paraId="597CC556" w14:textId="77777777" w:rsidR="00607DA4" w:rsidRPr="00B95AC5" w:rsidRDefault="00607DA4" w:rsidP="00607DA4">
      <w:pPr>
        <w:pStyle w:val="Instructions"/>
        <w:rPr>
          <w:lang w:val="en-GB"/>
        </w:rPr>
      </w:pPr>
      <w:r w:rsidRPr="00B95AC5">
        <w:rPr>
          <w:lang w:val="en-GB"/>
        </w:rPr>
        <w:t xml:space="preserve">            res = True</w:t>
      </w:r>
    </w:p>
    <w:p w14:paraId="22AB4E62" w14:textId="77777777" w:rsidR="00607DA4" w:rsidRDefault="00607DA4" w:rsidP="00607DA4">
      <w:pPr>
        <w:pStyle w:val="Instructions"/>
      </w:pPr>
      <w:r w:rsidRPr="00B95AC5">
        <w:rPr>
          <w:lang w:val="en-GB"/>
        </w:rPr>
        <w:t xml:space="preserve">    print(res)</w:t>
      </w:r>
    </w:p>
    <w:p w14:paraId="6ABF03EC" w14:textId="5BDA95C4" w:rsidR="00607DA4" w:rsidRPr="0014494E" w:rsidRDefault="00607DA4" w:rsidP="00607DA4">
      <w:pPr>
        <w:pStyle w:val="Question"/>
        <w:rPr>
          <w:lang w:bidi="ar-SA"/>
        </w:rPr>
      </w:pPr>
      <w:r w:rsidRPr="000A7198">
        <w:rPr>
          <w:lang w:bidi="ar-SA"/>
        </w:rPr>
        <w:t>Based on your analysis in question 1, complete the test cases.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607DA4" w:rsidRPr="00267592" w14:paraId="4C29B612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3D066AD2" w14:textId="77777777" w:rsidR="00607DA4" w:rsidRPr="00267592" w:rsidRDefault="00607DA4" w:rsidP="0041567E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3A3CDE52" w14:textId="77777777" w:rsidR="00607DA4" w:rsidRPr="00267592" w:rsidRDefault="00607DA4" w:rsidP="0041567E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607DA4" w:rsidRPr="00C85074" w14:paraId="57692ED2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773AB8E9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  <w:r w:rsidRPr="00B1336D">
              <w:rPr>
                <w:rFonts w:cstheme="minorHAnsi"/>
              </w:rPr>
              <w:t>“23476”</w:t>
            </w:r>
          </w:p>
        </w:tc>
        <w:tc>
          <w:tcPr>
            <w:tcW w:w="5245" w:type="dxa"/>
            <w:vAlign w:val="center"/>
          </w:tcPr>
          <w:p w14:paraId="22D4C3D3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True</w:t>
            </w:r>
          </w:p>
        </w:tc>
      </w:tr>
      <w:tr w:rsidR="00607DA4" w:rsidRPr="00C85074" w14:paraId="2037A0BB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79361ED4" w14:textId="77777777" w:rsidR="00607DA4" w:rsidRPr="00C85074" w:rsidRDefault="00607DA4" w:rsidP="0041567E">
            <w:pPr>
              <w:jc w:val="left"/>
            </w:pPr>
            <w:r w:rsidRPr="00B1336D">
              <w:rPr>
                <w:rFonts w:cstheme="minorHAnsi"/>
              </w:rPr>
              <w:t>“23498”</w:t>
            </w:r>
          </w:p>
        </w:tc>
        <w:tc>
          <w:tcPr>
            <w:tcW w:w="5245" w:type="dxa"/>
            <w:vAlign w:val="center"/>
          </w:tcPr>
          <w:p w14:paraId="2C49A47A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False</w:t>
            </w:r>
          </w:p>
        </w:tc>
      </w:tr>
      <w:tr w:rsidR="00607DA4" w:rsidRPr="00C85074" w14:paraId="5E1D3869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111DF98F" w14:textId="77777777" w:rsidR="00607DA4" w:rsidRDefault="00607DA4" w:rsidP="0041567E">
            <w:pPr>
              <w:jc w:val="left"/>
            </w:pPr>
            <w:r w:rsidRPr="00B1336D">
              <w:rPr>
                <w:rFonts w:cstheme="minorHAnsi"/>
              </w:rPr>
              <w:t>“77770”</w:t>
            </w:r>
          </w:p>
        </w:tc>
        <w:tc>
          <w:tcPr>
            <w:tcW w:w="5245" w:type="dxa"/>
            <w:vAlign w:val="center"/>
          </w:tcPr>
          <w:p w14:paraId="45FB8B56" w14:textId="79903F53" w:rsidR="00607DA4" w:rsidRPr="00C85074" w:rsidRDefault="00170AE5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True</w:t>
            </w:r>
          </w:p>
        </w:tc>
      </w:tr>
      <w:tr w:rsidR="00607DA4" w:rsidRPr="00C85074" w14:paraId="63637613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2209E9A4" w14:textId="77777777" w:rsidR="00607DA4" w:rsidRPr="00B1336D" w:rsidRDefault="00607DA4" w:rsidP="0041567E">
            <w:pPr>
              <w:jc w:val="left"/>
              <w:rPr>
                <w:rFonts w:cstheme="minorHAnsi"/>
              </w:rPr>
            </w:pPr>
            <w:r w:rsidRPr="00B1336D">
              <w:rPr>
                <w:rFonts w:cstheme="minorHAnsi"/>
              </w:rPr>
              <w:t>“1234567”</w:t>
            </w:r>
          </w:p>
        </w:tc>
        <w:tc>
          <w:tcPr>
            <w:tcW w:w="5245" w:type="dxa"/>
            <w:vAlign w:val="center"/>
          </w:tcPr>
          <w:p w14:paraId="7154F5B8" w14:textId="5A3B60C7" w:rsidR="00607DA4" w:rsidRPr="00C85074" w:rsidRDefault="00170AE5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True</w:t>
            </w:r>
          </w:p>
        </w:tc>
      </w:tr>
      <w:tr w:rsidR="00607DA4" w:rsidRPr="00C85074" w14:paraId="6FB598C4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79B595D5" w14:textId="77777777" w:rsidR="00607DA4" w:rsidRPr="00B1336D" w:rsidRDefault="00607DA4" w:rsidP="0041567E">
            <w:pPr>
              <w:jc w:val="left"/>
              <w:rPr>
                <w:rFonts w:cstheme="minorHAnsi"/>
              </w:rPr>
            </w:pPr>
            <w:r w:rsidRPr="00B1336D">
              <w:rPr>
                <w:rFonts w:cstheme="minorHAnsi"/>
              </w:rPr>
              <w:t>“73475”</w:t>
            </w:r>
          </w:p>
        </w:tc>
        <w:tc>
          <w:tcPr>
            <w:tcW w:w="5245" w:type="dxa"/>
            <w:vAlign w:val="center"/>
          </w:tcPr>
          <w:p w14:paraId="464211E7" w14:textId="6370BA83" w:rsidR="00607DA4" w:rsidRPr="00C85074" w:rsidRDefault="00170AE5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True</w:t>
            </w:r>
          </w:p>
        </w:tc>
      </w:tr>
    </w:tbl>
    <w:p w14:paraId="70D1F4D6" w14:textId="5743B891" w:rsidR="00607DA4" w:rsidRDefault="00607DA4" w:rsidP="0014494E">
      <w:pPr>
        <w:pStyle w:val="Question"/>
      </w:pPr>
      <w:r w:rsidRPr="000B191A">
        <w:rPr>
          <w:lang w:bidi="ar-SA"/>
        </w:rPr>
        <w:t>Use the code from question 1 to create a flowchart to solve this problem.</w:t>
      </w:r>
    </w:p>
    <w:p w14:paraId="41AAA2B0" w14:textId="1D8F5CCE" w:rsidR="00607DA4" w:rsidRDefault="00170AE5" w:rsidP="00C314CC">
      <w:pPr>
        <w:pStyle w:val="Instructions"/>
        <w:pBdr>
          <w:left w:val="single" w:sz="4" w:space="14" w:color="auto"/>
        </w:pBdr>
        <w:rPr>
          <w:lang w:val="en-GB"/>
        </w:rPr>
      </w:pPr>
      <w:r>
        <w:rPr>
          <w:noProof/>
          <w:lang w:eastAsia="en-US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4DE579" wp14:editId="33F29968">
                <wp:simplePos x="0" y="0"/>
                <wp:positionH relativeFrom="column">
                  <wp:posOffset>824230</wp:posOffset>
                </wp:positionH>
                <wp:positionV relativeFrom="paragraph">
                  <wp:posOffset>233680</wp:posOffset>
                </wp:positionV>
                <wp:extent cx="1143000" cy="3429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759C5" w14:textId="73B0D621" w:rsidR="00170AE5" w:rsidRPr="00170AE5" w:rsidRDefault="00170AE5" w:rsidP="00170AE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70AE5"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4DE579" id="Rounded Rectangle 1" o:spid="_x0000_s1026" style="position:absolute;left:0;text-align:left;margin-left:64.9pt;margin-top:18.4pt;width:90pt;height:2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21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344759C5" w14:textId="73B0D621" w:rsidR="00170AE5" w:rsidRPr="00170AE5" w:rsidRDefault="00170AE5" w:rsidP="00170AE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70AE5"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607DA4" w:rsidRPr="00B95AC5">
        <w:rPr>
          <w:lang w:val="en-GB"/>
        </w:rPr>
        <w:t xml:space="preserve">    </w:t>
      </w:r>
    </w:p>
    <w:p w14:paraId="47527B95" w14:textId="77777777" w:rsidR="004D6EEF" w:rsidRDefault="004D6EEF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4A3017F9" w14:textId="35F908EE" w:rsidR="00607DA4" w:rsidRDefault="00607DA4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321483B9" w14:textId="47CF88C1" w:rsidR="00607DA4" w:rsidRDefault="004D6EEF" w:rsidP="00C314CC">
      <w:pPr>
        <w:pStyle w:val="Instructions"/>
        <w:pBdr>
          <w:left w:val="single" w:sz="4" w:space="14" w:color="auto"/>
        </w:pBdr>
        <w:rPr>
          <w:lang w:val="en-GB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BE246F" wp14:editId="1294CEFC">
                <wp:simplePos x="0" y="0"/>
                <wp:positionH relativeFrom="column">
                  <wp:posOffset>1395730</wp:posOffset>
                </wp:positionH>
                <wp:positionV relativeFrom="paragraph">
                  <wp:posOffset>31115</wp:posOffset>
                </wp:positionV>
                <wp:extent cx="0" cy="24765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0082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09.9pt;margin-top:2.45pt;width:0;height:19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" strokecolor="#4472c4 [3204]" strokeweight="1.5pt">
                <v:stroke endarrow="block" joinstyle="miter"/>
              </v:shape>
            </w:pict>
          </mc:Fallback>
        </mc:AlternateContent>
      </w:r>
    </w:p>
    <w:p w14:paraId="580E28FF" w14:textId="04B6179E" w:rsidR="00607DA4" w:rsidRDefault="004D6EEF" w:rsidP="00C314CC">
      <w:pPr>
        <w:pStyle w:val="Instructions"/>
        <w:pBdr>
          <w:left w:val="single" w:sz="4" w:space="14" w:color="auto"/>
        </w:pBdr>
        <w:rPr>
          <w:lang w:val="en-GB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410014" wp14:editId="29A685E4">
                <wp:simplePos x="0" y="0"/>
                <wp:positionH relativeFrom="column">
                  <wp:posOffset>824230</wp:posOffset>
                </wp:positionH>
                <wp:positionV relativeFrom="paragraph">
                  <wp:posOffset>124460</wp:posOffset>
                </wp:positionV>
                <wp:extent cx="1143000" cy="32385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2385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B75A0" w14:textId="22A46744" w:rsidR="00170AE5" w:rsidRDefault="00170AE5" w:rsidP="00170AE5">
                            <w:pPr>
                              <w:jc w:val="center"/>
                            </w:pPr>
                            <w:r>
                              <w:t>Get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410014" id="Rounded Rectangle 3" o:spid="_x0000_s1027" style="position:absolute;left:0;text-align:left;margin-left:64.9pt;margin-top:9.8pt;width:90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" fillcolor="#70ad47 [3209]" strokecolor="#1f3763 [1604]" strokeweight="1pt">
                <v:stroke joinstyle="miter"/>
                <v:textbox>
                  <w:txbxContent>
                    <w:p w14:paraId="05FB75A0" w14:textId="22A46744" w:rsidR="00170AE5" w:rsidRDefault="00170AE5" w:rsidP="00170AE5">
                      <w:pPr>
                        <w:jc w:val="center"/>
                      </w:pPr>
                      <w:r>
                        <w:t>Get number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247A1D8" w14:textId="57AAC36B" w:rsidR="00607DA4" w:rsidRDefault="00607DA4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4F8980FC" w14:textId="1E57B819" w:rsidR="00607DA4" w:rsidRDefault="004D6EEF" w:rsidP="00C314CC">
      <w:pPr>
        <w:pStyle w:val="Instructions"/>
        <w:pBdr>
          <w:left w:val="single" w:sz="4" w:space="14" w:color="auto"/>
        </w:pBdr>
        <w:rPr>
          <w:lang w:val="en-GB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3E4ADC" wp14:editId="21930B18">
                <wp:simplePos x="0" y="0"/>
                <wp:positionH relativeFrom="column">
                  <wp:posOffset>1395730</wp:posOffset>
                </wp:positionH>
                <wp:positionV relativeFrom="paragraph">
                  <wp:posOffset>137160</wp:posOffset>
                </wp:positionV>
                <wp:extent cx="0" cy="23812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A84D6" id="Straight Arrow Connector 14" o:spid="_x0000_s1026" type="#_x0000_t32" style="position:absolute;margin-left:109.9pt;margin-top:10.8pt;width:0;height:18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" strokecolor="#4472c4 [3204]" strokeweight="1.5pt">
                <v:stroke endarrow="block" joinstyle="miter"/>
              </v:shape>
            </w:pict>
          </mc:Fallback>
        </mc:AlternateContent>
      </w:r>
    </w:p>
    <w:p w14:paraId="79756BC7" w14:textId="62894072" w:rsidR="00607DA4" w:rsidRDefault="00607DA4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336F7079" w14:textId="7DC34397" w:rsidR="00607DA4" w:rsidRDefault="00170AE5" w:rsidP="00C314CC">
      <w:pPr>
        <w:pStyle w:val="Instructions"/>
        <w:pBdr>
          <w:left w:val="single" w:sz="4" w:space="14" w:color="auto"/>
        </w:pBdr>
        <w:rPr>
          <w:lang w:val="en-GB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561C10" wp14:editId="23069C22">
                <wp:simplePos x="0" y="0"/>
                <wp:positionH relativeFrom="column">
                  <wp:posOffset>814705</wp:posOffset>
                </wp:positionH>
                <wp:positionV relativeFrom="paragraph">
                  <wp:posOffset>66040</wp:posOffset>
                </wp:positionV>
                <wp:extent cx="1143000" cy="32385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7CB29" w14:textId="60E6ED0F" w:rsidR="00170AE5" w:rsidRDefault="00170AE5" w:rsidP="00170AE5">
                            <w:pPr>
                              <w:jc w:val="center"/>
                            </w:pPr>
                            <w:r>
                              <w:t>IsStop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561C10" id="Rounded Rectangle 4" o:spid="_x0000_s1028" style="position:absolute;left:0;text-align:left;margin-left:64.15pt;margin-top:5.2pt;width:90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14F7CB29" w14:textId="60E6ED0F" w:rsidR="00170AE5" w:rsidRDefault="00170AE5" w:rsidP="00170AE5">
                      <w:pPr>
                        <w:jc w:val="center"/>
                      </w:pPr>
                      <w:r>
                        <w:t>IsStop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5E92DC6" w14:textId="4BBC1B01" w:rsidR="00607DA4" w:rsidRDefault="00607DA4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67575559" w14:textId="0E3B6554" w:rsidR="00607DA4" w:rsidRDefault="004D6EEF" w:rsidP="00C314CC">
      <w:pPr>
        <w:pStyle w:val="Instructions"/>
        <w:pBdr>
          <w:left w:val="single" w:sz="4" w:space="14" w:color="auto"/>
        </w:pBdr>
        <w:rPr>
          <w:lang w:val="en-GB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AAF6A6" wp14:editId="279446BE">
                <wp:simplePos x="0" y="0"/>
                <wp:positionH relativeFrom="column">
                  <wp:posOffset>300355</wp:posOffset>
                </wp:positionH>
                <wp:positionV relativeFrom="paragraph">
                  <wp:posOffset>155576</wp:posOffset>
                </wp:positionV>
                <wp:extent cx="0" cy="21526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AB5F8" id="Straight Connector 19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.65pt,12.25pt" to="23.65pt,1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5487AB" wp14:editId="127C4D03">
                <wp:simplePos x="0" y="0"/>
                <wp:positionH relativeFrom="column">
                  <wp:posOffset>299720</wp:posOffset>
                </wp:positionH>
                <wp:positionV relativeFrom="paragraph">
                  <wp:posOffset>155575</wp:posOffset>
                </wp:positionV>
                <wp:extent cx="1095375" cy="0"/>
                <wp:effectExtent l="0" t="76200" r="952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3C7DF" id="Straight Arrow Connector 18" o:spid="_x0000_s1026" type="#_x0000_t32" style="position:absolute;margin-left:23.6pt;margin-top:12.25pt;width:86.2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9737C1" wp14:editId="5D1EA370">
                <wp:simplePos x="0" y="0"/>
                <wp:positionH relativeFrom="column">
                  <wp:posOffset>1348105</wp:posOffset>
                </wp:positionH>
                <wp:positionV relativeFrom="paragraph">
                  <wp:posOffset>79375</wp:posOffset>
                </wp:positionV>
                <wp:extent cx="47625" cy="142875"/>
                <wp:effectExtent l="38100" t="0" r="4762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428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1F73A" id="Straight Arrow Connector 15" o:spid="_x0000_s1026" type="#_x0000_t32" style="position:absolute;margin-left:106.15pt;margin-top:6.25pt;width:3.75pt;height:11.2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" strokecolor="#4472c4 [3204]" strokeweight="1pt">
                <v:stroke endarrow="block" joinstyle="miter"/>
              </v:shape>
            </w:pict>
          </mc:Fallback>
        </mc:AlternateContent>
      </w:r>
    </w:p>
    <w:p w14:paraId="618A99D1" w14:textId="422EC01D" w:rsidR="00607DA4" w:rsidRDefault="00170AE5" w:rsidP="00C314CC">
      <w:pPr>
        <w:pStyle w:val="Instructions"/>
        <w:pBdr>
          <w:left w:val="single" w:sz="4" w:space="14" w:color="auto"/>
        </w:pBdr>
        <w:rPr>
          <w:lang w:val="en-GB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106351" wp14:editId="41F9AE56">
                <wp:simplePos x="0" y="0"/>
                <wp:positionH relativeFrom="column">
                  <wp:posOffset>471170</wp:posOffset>
                </wp:positionH>
                <wp:positionV relativeFrom="paragraph">
                  <wp:posOffset>67945</wp:posOffset>
                </wp:positionV>
                <wp:extent cx="1781175" cy="704850"/>
                <wp:effectExtent l="19050" t="19050" r="47625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704850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83EB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6" type="#_x0000_t4" style="position:absolute;margin-left:37.1pt;margin-top:5.35pt;width:140.25pt;height:5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" fillcolor="red" strokecolor="#1f3763 [1604]" strokeweight="1pt"/>
            </w:pict>
          </mc:Fallback>
        </mc:AlternateContent>
      </w:r>
    </w:p>
    <w:p w14:paraId="0118A1D5" w14:textId="556EAD0E" w:rsidR="00607DA4" w:rsidRDefault="00170AE5" w:rsidP="00C314CC">
      <w:pPr>
        <w:pStyle w:val="Instructions"/>
        <w:pBdr>
          <w:left w:val="single" w:sz="4" w:space="14" w:color="auto"/>
        </w:pBdr>
        <w:rPr>
          <w:lang w:val="en-GB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6E941C" wp14:editId="072E51FC">
                <wp:simplePos x="0" y="0"/>
                <wp:positionH relativeFrom="column">
                  <wp:posOffset>700405</wp:posOffset>
                </wp:positionH>
                <wp:positionV relativeFrom="paragraph">
                  <wp:posOffset>113030</wp:posOffset>
                </wp:positionV>
                <wp:extent cx="1438275" cy="304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1A8A9B" w14:textId="25270438" w:rsidR="00170AE5" w:rsidRPr="00170AE5" w:rsidRDefault="00170AE5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70AE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Repat len(number)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6E941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9" type="#_x0000_t202" style="position:absolute;left:0;text-align:left;margin-left:55.15pt;margin-top:8.9pt;width:113.2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" filled="f" stroked="f" strokeweight=".5pt">
                <v:textbox>
                  <w:txbxContent>
                    <w:p w14:paraId="1B1A8A9B" w14:textId="25270438" w:rsidR="00170AE5" w:rsidRPr="00170AE5" w:rsidRDefault="00170AE5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70AE5">
                        <w:rPr>
                          <w:color w:val="FFFFFF" w:themeColor="background1"/>
                          <w:sz w:val="24"/>
                          <w:szCs w:val="24"/>
                        </w:rPr>
                        <w:t>Repat len(number)</w:t>
                      </w:r>
                    </w:p>
                  </w:txbxContent>
                </v:textbox>
              </v:shape>
            </w:pict>
          </mc:Fallback>
        </mc:AlternateContent>
      </w:r>
    </w:p>
    <w:p w14:paraId="174449B8" w14:textId="632C4F0E" w:rsidR="00170AE5" w:rsidRDefault="004D6EEF" w:rsidP="00C314CC">
      <w:pPr>
        <w:pStyle w:val="Instructions"/>
        <w:pBdr>
          <w:left w:val="single" w:sz="4" w:space="14" w:color="auto"/>
        </w:pBdr>
        <w:rPr>
          <w:lang w:val="en-GB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E1AE8B" wp14:editId="693DBCBF">
                <wp:simplePos x="0" y="0"/>
                <wp:positionH relativeFrom="column">
                  <wp:posOffset>2567305</wp:posOffset>
                </wp:positionH>
                <wp:positionV relativeFrom="paragraph">
                  <wp:posOffset>118745</wp:posOffset>
                </wp:positionV>
                <wp:extent cx="0" cy="17907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9968A" id="Straight Connector 2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5pt,9.35pt" to="202.15pt,1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091212" wp14:editId="69286271">
                <wp:simplePos x="0" y="0"/>
                <wp:positionH relativeFrom="column">
                  <wp:posOffset>2224405</wp:posOffset>
                </wp:positionH>
                <wp:positionV relativeFrom="paragraph">
                  <wp:posOffset>118745</wp:posOffset>
                </wp:positionV>
                <wp:extent cx="34290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2C81E" id="Straight Connector 2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15pt,9.35pt" to="202.1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1BEDF471" w14:textId="2D05B9C3" w:rsidR="00170AE5" w:rsidRDefault="00170AE5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043F5FD2" w14:textId="35DB34A5" w:rsidR="00170AE5" w:rsidRDefault="004D6EEF" w:rsidP="00C314CC">
      <w:pPr>
        <w:pStyle w:val="Instructions"/>
        <w:pBdr>
          <w:left w:val="single" w:sz="4" w:space="14" w:color="auto"/>
        </w:pBdr>
        <w:rPr>
          <w:lang w:val="en-GB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7F6F64" wp14:editId="4D3B3799">
                <wp:simplePos x="0" y="0"/>
                <wp:positionH relativeFrom="column">
                  <wp:posOffset>1348105</wp:posOffset>
                </wp:positionH>
                <wp:positionV relativeFrom="paragraph">
                  <wp:posOffset>151765</wp:posOffset>
                </wp:positionV>
                <wp:extent cx="0" cy="13335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5E661" id="Straight Arrow Connector 16" o:spid="_x0000_s1026" type="#_x0000_t32" style="position:absolute;margin-left:106.15pt;margin-top:11.95pt;width:0;height:10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06713E6B" w14:textId="76015550" w:rsidR="00170AE5" w:rsidRDefault="00170AE5" w:rsidP="00C314CC">
      <w:pPr>
        <w:pStyle w:val="Instructions"/>
        <w:pBdr>
          <w:left w:val="single" w:sz="4" w:space="14" w:color="auto"/>
        </w:pBdr>
        <w:rPr>
          <w:lang w:val="en-GB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C02672" wp14:editId="37CA79C3">
                <wp:simplePos x="0" y="0"/>
                <wp:positionH relativeFrom="column">
                  <wp:posOffset>548005</wp:posOffset>
                </wp:positionH>
                <wp:positionV relativeFrom="paragraph">
                  <wp:posOffset>130810</wp:posOffset>
                </wp:positionV>
                <wp:extent cx="1647825" cy="619125"/>
                <wp:effectExtent l="19050" t="19050" r="47625" b="4762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19125"/>
                        </a:xfrm>
                        <a:prstGeom prst="diamond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ED8D4" id="Diamond 8" o:spid="_x0000_s1026" type="#_x0000_t4" style="position:absolute;margin-left:43.15pt;margin-top:10.3pt;width:129.75pt;height:4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" fillcolor="#ffc000 [3207]" strokecolor="#1f3763 [1604]" strokeweight="1pt"/>
            </w:pict>
          </mc:Fallback>
        </mc:AlternateContent>
      </w:r>
    </w:p>
    <w:p w14:paraId="217BC087" w14:textId="658B2A65" w:rsidR="00170AE5" w:rsidRDefault="004D6EEF" w:rsidP="00C314CC">
      <w:pPr>
        <w:pStyle w:val="Instructions"/>
        <w:pBdr>
          <w:left w:val="single" w:sz="4" w:space="14" w:color="auto"/>
        </w:pBdr>
        <w:rPr>
          <w:lang w:val="en-GB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86183E" wp14:editId="6E384831">
                <wp:simplePos x="0" y="0"/>
                <wp:positionH relativeFrom="column">
                  <wp:posOffset>814705</wp:posOffset>
                </wp:positionH>
                <wp:positionV relativeFrom="paragraph">
                  <wp:posOffset>137795</wp:posOffset>
                </wp:positionV>
                <wp:extent cx="1438275" cy="304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84134A" w14:textId="273E4DD9" w:rsidR="00170AE5" w:rsidRPr="00170AE5" w:rsidRDefault="004D6EEF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Number[i] == ‘7’: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183E" id="Text Box 9" o:spid="_x0000_s1030" type="#_x0000_t202" style="position:absolute;left:0;text-align:left;margin-left:64.15pt;margin-top:10.85pt;width:113.2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" filled="f" stroked="f" strokeweight=".5pt">
                <v:textbox>
                  <w:txbxContent>
                    <w:p w14:paraId="5784134A" w14:textId="273E4DD9" w:rsidR="00170AE5" w:rsidRPr="00170AE5" w:rsidRDefault="004D6EEF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Number[i] == ‘7’:</w:t>
                      </w:r>
                    </w:p>
                  </w:txbxContent>
                </v:textbox>
              </v:shape>
            </w:pict>
          </mc:Fallback>
        </mc:AlternateContent>
      </w:r>
    </w:p>
    <w:p w14:paraId="42491F7C" w14:textId="72525E04" w:rsidR="00170AE5" w:rsidRDefault="00170AE5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49EF0F7B" w14:textId="782F2308" w:rsidR="00170AE5" w:rsidRDefault="00170AE5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53FFABDA" w14:textId="29FEE393" w:rsidR="00170AE5" w:rsidRDefault="004D6EEF" w:rsidP="00C314CC">
      <w:pPr>
        <w:pStyle w:val="Instructions"/>
        <w:pBdr>
          <w:left w:val="single" w:sz="4" w:space="14" w:color="auto"/>
        </w:pBdr>
        <w:rPr>
          <w:lang w:val="en-GB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6D3913" wp14:editId="7B7C51D0">
                <wp:simplePos x="0" y="0"/>
                <wp:positionH relativeFrom="column">
                  <wp:posOffset>1348105</wp:posOffset>
                </wp:positionH>
                <wp:positionV relativeFrom="paragraph">
                  <wp:posOffset>128905</wp:posOffset>
                </wp:positionV>
                <wp:extent cx="0" cy="19050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5DFDA" id="Straight Arrow Connector 17" o:spid="_x0000_s1026" type="#_x0000_t32" style="position:absolute;margin-left:106.15pt;margin-top:10.15pt;width:0;height: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0A3A11F1" w14:textId="02F25D08" w:rsidR="00170AE5" w:rsidRDefault="00170AE5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29050AFF" w14:textId="631044CD" w:rsidR="00607DA4" w:rsidRDefault="004D6EEF" w:rsidP="00C314CC">
      <w:pPr>
        <w:pStyle w:val="Instructions"/>
        <w:pBdr>
          <w:left w:val="single" w:sz="4" w:space="14" w:color="auto"/>
        </w:pBdr>
        <w:rPr>
          <w:lang w:val="en-GB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8A65B7" wp14:editId="7B43F22F">
                <wp:simplePos x="0" y="0"/>
                <wp:positionH relativeFrom="column">
                  <wp:posOffset>757555</wp:posOffset>
                </wp:positionH>
                <wp:positionV relativeFrom="paragraph">
                  <wp:posOffset>10160</wp:posOffset>
                </wp:positionV>
                <wp:extent cx="1143000" cy="32385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D0B9F" w14:textId="1BCBF97B" w:rsidR="004D6EEF" w:rsidRPr="004D6EEF" w:rsidRDefault="004D6EEF" w:rsidP="004D6EE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4D6EEF">
                              <w:rPr>
                                <w:sz w:val="22"/>
                                <w:szCs w:val="22"/>
                              </w:rPr>
                              <w:t>isStop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8A65B7" id="Rounded Rectangle 10" o:spid="_x0000_s1031" style="position:absolute;left:0;text-align:left;margin-left:59.65pt;margin-top:.8pt;width:90pt;height:2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03DD0B9F" w14:textId="1BCBF97B" w:rsidR="004D6EEF" w:rsidRPr="004D6EEF" w:rsidRDefault="004D6EEF" w:rsidP="004D6EEF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</w:t>
                      </w:r>
                      <w:r w:rsidRPr="004D6EEF">
                        <w:rPr>
                          <w:sz w:val="22"/>
                          <w:szCs w:val="22"/>
                        </w:rPr>
                        <w:t>isStop = true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A679DF" w14:textId="50D12CA5" w:rsidR="004D6EEF" w:rsidRDefault="004D6EEF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5946700E" w14:textId="30F51C85" w:rsidR="004D6EEF" w:rsidRDefault="004D6EEF" w:rsidP="00C314CC">
      <w:pPr>
        <w:pStyle w:val="Instructions"/>
        <w:pBdr>
          <w:left w:val="single" w:sz="4" w:space="14" w:color="auto"/>
        </w:pBdr>
        <w:rPr>
          <w:lang w:val="en-GB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4D5584" wp14:editId="341D5113">
                <wp:simplePos x="0" y="0"/>
                <wp:positionH relativeFrom="column">
                  <wp:posOffset>300355</wp:posOffset>
                </wp:positionH>
                <wp:positionV relativeFrom="paragraph">
                  <wp:posOffset>137795</wp:posOffset>
                </wp:positionV>
                <wp:extent cx="10477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4A583" id="Straight Connector 21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65pt,10.85pt" to="106.1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DDF8B4" wp14:editId="1A8B27AA">
                <wp:simplePos x="0" y="0"/>
                <wp:positionH relativeFrom="column">
                  <wp:posOffset>1348105</wp:posOffset>
                </wp:positionH>
                <wp:positionV relativeFrom="paragraph">
                  <wp:posOffset>23495</wp:posOffset>
                </wp:positionV>
                <wp:extent cx="0" cy="1143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0D5703" id="Straight Connector 20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15pt,1.85pt" to="106.1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53510FB2" w14:textId="351BAC45" w:rsidR="004D6EEF" w:rsidRDefault="004D6EEF" w:rsidP="00C314CC">
      <w:pPr>
        <w:pStyle w:val="Instructions"/>
        <w:pBdr>
          <w:left w:val="single" w:sz="4" w:space="14" w:color="auto"/>
        </w:pBdr>
        <w:rPr>
          <w:lang w:val="en-GB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319B02" wp14:editId="06EBDB0D">
                <wp:simplePos x="0" y="0"/>
                <wp:positionH relativeFrom="column">
                  <wp:posOffset>1395729</wp:posOffset>
                </wp:positionH>
                <wp:positionV relativeFrom="paragraph">
                  <wp:posOffset>48895</wp:posOffset>
                </wp:positionV>
                <wp:extent cx="1171575" cy="0"/>
                <wp:effectExtent l="0" t="0" r="952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967132" id="Straight Connector 24" o:spid="_x0000_s1026" style="position:absolute;flip:x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9pt,3.85pt" to="202.1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FEA30D" wp14:editId="1E86E2C5">
                <wp:simplePos x="0" y="0"/>
                <wp:positionH relativeFrom="column">
                  <wp:posOffset>1395730</wp:posOffset>
                </wp:positionH>
                <wp:positionV relativeFrom="paragraph">
                  <wp:posOffset>48895</wp:posOffset>
                </wp:positionV>
                <wp:extent cx="0" cy="16192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102A2" id="Straight Arrow Connector 25" o:spid="_x0000_s1026" type="#_x0000_t32" style="position:absolute;margin-left:109.9pt;margin-top:3.85pt;width:0;height:12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4C1D0442" w14:textId="31705AE0" w:rsidR="004D6EEF" w:rsidRDefault="004D6EEF" w:rsidP="00C314CC">
      <w:pPr>
        <w:pStyle w:val="Instructions"/>
        <w:pBdr>
          <w:left w:val="single" w:sz="4" w:space="14" w:color="auto"/>
        </w:pBdr>
        <w:rPr>
          <w:lang w:val="en-GB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CA29CC" wp14:editId="62C7B1A2">
                <wp:simplePos x="0" y="0"/>
                <wp:positionH relativeFrom="column">
                  <wp:posOffset>748030</wp:posOffset>
                </wp:positionH>
                <wp:positionV relativeFrom="paragraph">
                  <wp:posOffset>57150</wp:posOffset>
                </wp:positionV>
                <wp:extent cx="1143000" cy="32385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2385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B4835" w14:textId="4BE575D8" w:rsidR="004D6EEF" w:rsidRPr="004D6EEF" w:rsidRDefault="004D6EEF" w:rsidP="004D6EE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   </w:t>
                            </w:r>
                            <w:r w:rsidRPr="004D6EEF">
                              <w:rPr>
                                <w:sz w:val="24"/>
                                <w:szCs w:val="24"/>
                              </w:rPr>
                              <w:t>Print isStop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CA29CC" id="Rounded Rectangle 11" o:spid="_x0000_s1032" style="position:absolute;left:0;text-align:left;margin-left:58.9pt;margin-top:4.5pt;width:90pt;height:2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" fillcolor="#70ad47 [3209]" strokecolor="#1f3763 [1604]" strokeweight="1pt">
                <v:stroke joinstyle="miter"/>
                <v:textbox>
                  <w:txbxContent>
                    <w:p w14:paraId="2CFB4835" w14:textId="4BE575D8" w:rsidR="004D6EEF" w:rsidRPr="004D6EEF" w:rsidRDefault="004D6EEF" w:rsidP="004D6EEF">
                      <w:pPr>
                        <w:rPr>
                          <w:sz w:val="24"/>
                          <w:szCs w:val="24"/>
                        </w:rPr>
                      </w:pPr>
                      <w:r>
                        <w:t xml:space="preserve">    </w:t>
                      </w:r>
                      <w:r w:rsidRPr="004D6EEF">
                        <w:rPr>
                          <w:sz w:val="24"/>
                          <w:szCs w:val="24"/>
                        </w:rPr>
                        <w:t>Print isStop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B39479D" w14:textId="11BF85A5" w:rsidR="004D6EEF" w:rsidRDefault="004D6EEF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6669B8AA" w14:textId="59A2C43E" w:rsidR="004D6EEF" w:rsidRDefault="004D6EEF" w:rsidP="00C314CC">
      <w:pPr>
        <w:pStyle w:val="Instructions"/>
        <w:pBdr>
          <w:left w:val="single" w:sz="4" w:space="14" w:color="auto"/>
        </w:pBdr>
        <w:rPr>
          <w:lang w:val="en-GB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4F6F71" wp14:editId="41D02986">
                <wp:simplePos x="0" y="0"/>
                <wp:positionH relativeFrom="column">
                  <wp:posOffset>1348105</wp:posOffset>
                </wp:positionH>
                <wp:positionV relativeFrom="paragraph">
                  <wp:posOffset>69850</wp:posOffset>
                </wp:positionV>
                <wp:extent cx="0" cy="22860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F5646" id="Straight Arrow Connector 26" o:spid="_x0000_s1026" type="#_x0000_t32" style="position:absolute;margin-left:106.15pt;margin-top:5.5pt;width:0;height:1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671E7409" w14:textId="1FE81EDE" w:rsidR="004D6EEF" w:rsidRDefault="004D6EEF" w:rsidP="00C314CC">
      <w:pPr>
        <w:pStyle w:val="Instructions"/>
        <w:pBdr>
          <w:left w:val="single" w:sz="4" w:space="14" w:color="auto"/>
        </w:pBdr>
        <w:rPr>
          <w:lang w:val="en-GB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5609CB" wp14:editId="4C3287CD">
                <wp:simplePos x="0" y="0"/>
                <wp:positionH relativeFrom="column">
                  <wp:posOffset>757555</wp:posOffset>
                </wp:positionH>
                <wp:positionV relativeFrom="paragraph">
                  <wp:posOffset>141605</wp:posOffset>
                </wp:positionV>
                <wp:extent cx="1143000" cy="34290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C4F27" w14:textId="22865251" w:rsidR="004D6EEF" w:rsidRPr="00170AE5" w:rsidRDefault="004D6EEF" w:rsidP="00170AE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5609CB" id="Rounded Rectangle 12" o:spid="_x0000_s1033" style="position:absolute;left:0;text-align:left;margin-left:59.65pt;margin-top:11.15pt;width:90pt;height:27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21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" fillcolor="black [3213]" strokecolor="#1f3763 [1604]" strokeweight="1pt">
                <v:stroke joinstyle="miter"/>
                <v:textbox>
                  <w:txbxContent>
                    <w:p w14:paraId="7ADC4F27" w14:textId="22865251" w:rsidR="004D6EEF" w:rsidRPr="00170AE5" w:rsidRDefault="004D6EEF" w:rsidP="00170AE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C3B6913" w14:textId="5E3AB7F8" w:rsidR="004D6EEF" w:rsidRDefault="004D6EEF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0DB09C88" w14:textId="77777777" w:rsidR="004D6EEF" w:rsidRDefault="004D6EEF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4183AF55" w14:textId="77777777" w:rsidR="00607DA4" w:rsidRDefault="00607DA4" w:rsidP="00C314CC">
      <w:pPr>
        <w:pStyle w:val="Instructions"/>
        <w:pBdr>
          <w:left w:val="single" w:sz="4" w:space="14" w:color="auto"/>
        </w:pBdr>
      </w:pPr>
    </w:p>
    <w:p w14:paraId="73EA14EC" w14:textId="6B219C4A" w:rsidR="00607DA4" w:rsidRPr="00B1336D" w:rsidRDefault="00607DA4" w:rsidP="00607DA4">
      <w:pPr>
        <w:pStyle w:val="Heading1"/>
      </w:pPr>
    </w:p>
    <w:p w14:paraId="76319D5D" w14:textId="198A7C34" w:rsidR="00607DA4" w:rsidRPr="0021636E" w:rsidRDefault="00607DA4" w:rsidP="00607DA4">
      <w:pPr>
        <w:pStyle w:val="ListParagraph"/>
        <w:numPr>
          <w:ilvl w:val="0"/>
          <w:numId w:val="24"/>
        </w:numPr>
        <w:rPr>
          <w:rFonts w:cstheme="minorHAnsi"/>
        </w:rPr>
      </w:pPr>
      <w:r w:rsidRPr="00147C48">
        <w:rPr>
          <w:rFonts w:cstheme="minorHAnsi"/>
        </w:rPr>
        <w:t xml:space="preserve">Check if a string contains only numbers </w:t>
      </w:r>
      <w:r w:rsidR="00B5611D">
        <w:rPr>
          <w:rFonts w:cstheme="minorHAnsi"/>
        </w:rPr>
        <w:t>getter than</w:t>
      </w:r>
      <w:r w:rsidRPr="00147C48">
        <w:rPr>
          <w:rFonts w:cstheme="minorHAnsi"/>
        </w:rPr>
        <w:t xml:space="preserve"> </w:t>
      </w:r>
      <w:r w:rsidR="007C1CFC">
        <w:rPr>
          <w:rFonts w:cstheme="minorHAnsi"/>
        </w:rPr>
        <w:t>6</w:t>
      </w:r>
      <w:r w:rsidRPr="00147C48">
        <w:rPr>
          <w:rFonts w:cstheme="minorHAnsi"/>
        </w:rPr>
        <w:t>.</w:t>
      </w:r>
    </w:p>
    <w:p w14:paraId="02A966CD" w14:textId="3666D8D6" w:rsidR="00607DA4" w:rsidRPr="00B5611D" w:rsidRDefault="00607DA4" w:rsidP="00FF7FE2">
      <w:pPr>
        <w:pStyle w:val="Question"/>
        <w:numPr>
          <w:ilvl w:val="0"/>
          <w:numId w:val="28"/>
        </w:numPr>
      </w:pPr>
      <w:r>
        <w:t xml:space="preserve">What will be the </w:t>
      </w:r>
      <w:r w:rsidRPr="00FF7FE2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607DA4" w:rsidRPr="00267592" w14:paraId="0D8B44D9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37D97C92" w14:textId="77777777" w:rsidR="00607DA4" w:rsidRPr="00267592" w:rsidRDefault="00607DA4" w:rsidP="0041567E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2D8CCC6D" w14:textId="77777777" w:rsidR="00607DA4" w:rsidRPr="00267592" w:rsidRDefault="00607DA4" w:rsidP="0041567E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607DA4" w:rsidRPr="00C85074" w14:paraId="37E9A2F2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32DCE4BE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  <w:r w:rsidRPr="00B1336D">
              <w:rPr>
                <w:rFonts w:cstheme="minorHAnsi"/>
              </w:rPr>
              <w:t>75465</w:t>
            </w:r>
          </w:p>
        </w:tc>
        <w:tc>
          <w:tcPr>
            <w:tcW w:w="5245" w:type="dxa"/>
            <w:vAlign w:val="center"/>
          </w:tcPr>
          <w:p w14:paraId="5F40116E" w14:textId="3D80C055" w:rsidR="00607DA4" w:rsidRPr="00C85074" w:rsidRDefault="009A710D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False</w:t>
            </w:r>
          </w:p>
        </w:tc>
      </w:tr>
      <w:tr w:rsidR="00607DA4" w:rsidRPr="00C85074" w14:paraId="4DC65897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191CECAB" w14:textId="77C7F85A" w:rsidR="00607DA4" w:rsidRPr="00C85074" w:rsidRDefault="00607DA4" w:rsidP="0041567E">
            <w:pPr>
              <w:jc w:val="left"/>
            </w:pPr>
            <w:r>
              <w:t>78</w:t>
            </w:r>
            <w:r w:rsidR="00AF1867">
              <w:t>9</w:t>
            </w:r>
          </w:p>
        </w:tc>
        <w:tc>
          <w:tcPr>
            <w:tcW w:w="5245" w:type="dxa"/>
            <w:vAlign w:val="center"/>
          </w:tcPr>
          <w:p w14:paraId="05B00BEE" w14:textId="2711A04F" w:rsidR="00607DA4" w:rsidRPr="00C85074" w:rsidRDefault="009A710D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True</w:t>
            </w:r>
          </w:p>
        </w:tc>
      </w:tr>
      <w:tr w:rsidR="00607DA4" w:rsidRPr="00C85074" w14:paraId="6E2E6086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4D417C5C" w14:textId="77777777" w:rsidR="00607DA4" w:rsidRDefault="00607DA4" w:rsidP="0041567E">
            <w:pPr>
              <w:jc w:val="left"/>
            </w:pPr>
            <w:r>
              <w:t>1</w:t>
            </w:r>
          </w:p>
        </w:tc>
        <w:tc>
          <w:tcPr>
            <w:tcW w:w="5245" w:type="dxa"/>
            <w:vAlign w:val="center"/>
          </w:tcPr>
          <w:p w14:paraId="644CB7A7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False</w:t>
            </w:r>
          </w:p>
        </w:tc>
      </w:tr>
      <w:tr w:rsidR="00607DA4" w:rsidRPr="00C85074" w14:paraId="15B47299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0439F33D" w14:textId="77777777" w:rsidR="00607DA4" w:rsidRPr="00F2313B" w:rsidRDefault="00607DA4" w:rsidP="0041567E">
            <w:pPr>
              <w:rPr>
                <w:rFonts w:cstheme="minorHAnsi"/>
              </w:rPr>
            </w:pPr>
            <w:r w:rsidRPr="00B1336D">
              <w:rPr>
                <w:rFonts w:cstheme="minorHAnsi"/>
              </w:rPr>
              <w:t>75687</w:t>
            </w:r>
          </w:p>
        </w:tc>
        <w:tc>
          <w:tcPr>
            <w:tcW w:w="5245" w:type="dxa"/>
            <w:vAlign w:val="center"/>
          </w:tcPr>
          <w:p w14:paraId="3E3516B2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</w:p>
        </w:tc>
      </w:tr>
      <w:tr w:rsidR="00607DA4" w:rsidRPr="00C85074" w14:paraId="784CB9A8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469D1972" w14:textId="77777777" w:rsidR="00607DA4" w:rsidRPr="00B1336D" w:rsidRDefault="00607DA4" w:rsidP="0041567E">
            <w:pPr>
              <w:rPr>
                <w:rFonts w:cstheme="minorHAnsi"/>
              </w:rPr>
            </w:pPr>
            <w:r w:rsidRPr="00B1336D">
              <w:rPr>
                <w:rFonts w:cstheme="minorHAnsi"/>
              </w:rPr>
              <w:t>13457</w:t>
            </w:r>
          </w:p>
        </w:tc>
        <w:tc>
          <w:tcPr>
            <w:tcW w:w="5245" w:type="dxa"/>
            <w:vAlign w:val="center"/>
          </w:tcPr>
          <w:p w14:paraId="13E5F74B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</w:p>
        </w:tc>
      </w:tr>
    </w:tbl>
    <w:p w14:paraId="00A56A9E" w14:textId="77777777" w:rsidR="00FF7FE2" w:rsidRDefault="00FF7FE2" w:rsidP="00FF7FE2">
      <w:pPr>
        <w:pStyle w:val="Question"/>
      </w:pPr>
      <w:r>
        <w:t>Analyze</w:t>
      </w:r>
      <w:r w:rsidRPr="00FF7FE2">
        <w:rPr>
          <w:b/>
        </w:rPr>
        <w:t xml:space="preserve"> the </w:t>
      </w:r>
      <w:r w:rsidRPr="00FF7FE2">
        <w:rPr>
          <w:b/>
          <w:color w:val="000000" w:themeColor="text1"/>
        </w:rPr>
        <w:t>symbols</w:t>
      </w:r>
      <w:r w:rsidRPr="00FF7FE2">
        <w:rPr>
          <w:color w:val="000000" w:themeColor="text1"/>
        </w:rPr>
        <w:t xml:space="preserve"> </w:t>
      </w:r>
      <w:r>
        <w:t>you need to solve this problem.</w:t>
      </w:r>
    </w:p>
    <w:tbl>
      <w:tblPr>
        <w:tblStyle w:val="PlainTable1"/>
        <w:tblW w:w="9630" w:type="dxa"/>
        <w:tblInd w:w="-5" w:type="dxa"/>
        <w:tblLook w:val="04A0" w:firstRow="1" w:lastRow="0" w:firstColumn="1" w:lastColumn="0" w:noHBand="0" w:noVBand="1"/>
      </w:tblPr>
      <w:tblGrid>
        <w:gridCol w:w="3690"/>
        <w:gridCol w:w="2970"/>
        <w:gridCol w:w="2970"/>
      </w:tblGrid>
      <w:tr w:rsidR="00FF7FE2" w14:paraId="5C584CD7" w14:textId="77777777" w:rsidTr="00FF7F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shd w:val="clear" w:color="auto" w:fill="B4C6E7" w:themeFill="accent1" w:themeFillTint="66"/>
            <w:vAlign w:val="center"/>
          </w:tcPr>
          <w:p w14:paraId="64F7D982" w14:textId="77777777" w:rsidR="00FF7FE2" w:rsidRDefault="00FF7FE2" w:rsidP="00FF7FE2">
            <w:pPr>
              <w:jc w:val="left"/>
            </w:pPr>
            <w:r>
              <w:t>Element</w:t>
            </w:r>
          </w:p>
        </w:tc>
        <w:tc>
          <w:tcPr>
            <w:tcW w:w="2970" w:type="dxa"/>
            <w:shd w:val="clear" w:color="auto" w:fill="B4C6E7" w:themeFill="accent1" w:themeFillTint="66"/>
            <w:vAlign w:val="center"/>
          </w:tcPr>
          <w:p w14:paraId="13602D37" w14:textId="1E37C186" w:rsidR="00FF7FE2" w:rsidRDefault="00FF7FE2" w:rsidP="00FF7FE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need it? For what?</w:t>
            </w:r>
          </w:p>
        </w:tc>
        <w:tc>
          <w:tcPr>
            <w:tcW w:w="2970" w:type="dxa"/>
            <w:shd w:val="clear" w:color="auto" w:fill="B4C6E7" w:themeFill="accent1" w:themeFillTint="66"/>
            <w:vAlign w:val="center"/>
          </w:tcPr>
          <w:p w14:paraId="6BB365E1" w14:textId="459A72AA" w:rsidR="00FF7FE2" w:rsidRDefault="00FF7FE2" w:rsidP="00FF7FE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 w:rsidRPr="00FF7FE2">
              <w:t>ow are you going to fill in this block (give an example)</w:t>
            </w:r>
          </w:p>
        </w:tc>
      </w:tr>
      <w:tr w:rsidR="00FF7FE2" w14:paraId="0FBF7715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4288C7B8" w14:textId="77777777" w:rsidR="00FF7FE2" w:rsidRDefault="00FF7FE2" w:rsidP="0041567E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737789" wp14:editId="0CBDADC5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-11430</wp:posOffset>
                      </wp:positionV>
                      <wp:extent cx="668655" cy="255905"/>
                      <wp:effectExtent l="0" t="0" r="0" b="0"/>
                      <wp:wrapNone/>
                      <wp:docPr id="2" name="Rectangle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029C630-1945-D1EB-F8A0-A2AD320C786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655" cy="255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108A4E64" id="Rectangle 1" o:spid="_x0000_s1026" style="position:absolute;margin-left:81.7pt;margin-top:-.9pt;width:52.65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" fillcolor="#4472c4 [3204]" stroked="f" strokeweight="1pt"/>
                  </w:pict>
                </mc:Fallback>
              </mc:AlternateContent>
            </w:r>
            <w:r>
              <w:t>Action</w:t>
            </w:r>
          </w:p>
        </w:tc>
        <w:tc>
          <w:tcPr>
            <w:tcW w:w="2970" w:type="dxa"/>
            <w:vAlign w:val="center"/>
          </w:tcPr>
          <w:p w14:paraId="1462C21A" w14:textId="77777777" w:rsidR="00FF7FE2" w:rsidRDefault="00FF7FE2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2BBD1445" w14:textId="77777777" w:rsidR="00FF7FE2" w:rsidRDefault="00FF7FE2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7FE2" w14:paraId="14E47DCF" w14:textId="77777777" w:rsidTr="0041567E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3F481634" w14:textId="77777777" w:rsidR="00FF7FE2" w:rsidRDefault="00FF7FE2" w:rsidP="0041567E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63C020BA" wp14:editId="5CB46852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-88265</wp:posOffset>
                      </wp:positionV>
                      <wp:extent cx="690880" cy="361315"/>
                      <wp:effectExtent l="0" t="0" r="0" b="635"/>
                      <wp:wrapTight wrapText="bothSides">
                        <wp:wrapPolygon edited="0">
                          <wp:start x="8338" y="0"/>
                          <wp:lineTo x="0" y="9111"/>
                          <wp:lineTo x="0" y="12527"/>
                          <wp:lineTo x="8338" y="20499"/>
                          <wp:lineTo x="12507" y="20499"/>
                          <wp:lineTo x="20846" y="12527"/>
                          <wp:lineTo x="20846" y="9111"/>
                          <wp:lineTo x="12507" y="0"/>
                          <wp:lineTo x="8338" y="0"/>
                        </wp:wrapPolygon>
                      </wp:wrapTight>
                      <wp:docPr id="2029613368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0FD279C7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Losange 6" o:spid="_x0000_s1026" type="#_x0000_t4" style="position:absolute;margin-left:78.7pt;margin-top:-6.95pt;width:54.4pt;height:28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" fillcolor="#ffc000 [3207]" stroked="f" strokeweight="1.5pt">
                      <w10:wrap type="tight"/>
                    </v:shape>
                  </w:pict>
                </mc:Fallback>
              </mc:AlternateContent>
            </w:r>
            <w:r>
              <w:t>Decision</w:t>
            </w:r>
          </w:p>
        </w:tc>
        <w:tc>
          <w:tcPr>
            <w:tcW w:w="2970" w:type="dxa"/>
            <w:vAlign w:val="center"/>
          </w:tcPr>
          <w:p w14:paraId="4B889DDC" w14:textId="77777777" w:rsidR="00FF7FE2" w:rsidRDefault="00FF7FE2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531CDA03" w14:textId="77777777" w:rsidR="00FF7FE2" w:rsidRDefault="00FF7FE2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FE2" w14:paraId="5F451277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1CBB2413" w14:textId="77777777" w:rsidR="00FF7FE2" w:rsidRDefault="00FF7FE2" w:rsidP="0041567E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12E915" wp14:editId="4084958F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-10160</wp:posOffset>
                      </wp:positionV>
                      <wp:extent cx="690880" cy="361315"/>
                      <wp:effectExtent l="19050" t="19050" r="13970" b="38735"/>
                      <wp:wrapThrough wrapText="bothSides">
                        <wp:wrapPolygon edited="0">
                          <wp:start x="8934" y="-1139"/>
                          <wp:lineTo x="-596" y="0"/>
                          <wp:lineTo x="-596" y="11388"/>
                          <wp:lineTo x="5360" y="18221"/>
                          <wp:lineTo x="8338" y="22777"/>
                          <wp:lineTo x="13103" y="22777"/>
                          <wp:lineTo x="16676" y="18221"/>
                          <wp:lineTo x="21441" y="10250"/>
                          <wp:lineTo x="21441" y="7972"/>
                          <wp:lineTo x="12507" y="-1139"/>
                          <wp:lineTo x="8934" y="-1139"/>
                        </wp:wrapPolygon>
                      </wp:wrapThrough>
                      <wp:docPr id="124146274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4FC67EA1" id="Losange 6" o:spid="_x0000_s1026" type="#_x0000_t4" style="position:absolute;margin-left:79.5pt;margin-top:-.8pt;width:54.4pt;height: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" fillcolor="red" strokecolor="white [3201]" strokeweight="1.5pt">
                      <w10:wrap type="through"/>
                    </v:shape>
                  </w:pict>
                </mc:Fallback>
              </mc:AlternateContent>
            </w:r>
            <w:r>
              <w:t>Repeat</w:t>
            </w:r>
            <w:r w:rsidRPr="004B6DA6">
              <w:rPr>
                <w:b w:val="0"/>
                <w:bCs w:val="0"/>
                <w:noProof/>
                <w14:ligatures w14:val="standardContextual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14:paraId="5263B761" w14:textId="77777777" w:rsidR="00FF7FE2" w:rsidRDefault="00FF7FE2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567EF335" w14:textId="77777777" w:rsidR="00FF7FE2" w:rsidRDefault="00FF7FE2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7FE2" w14:paraId="6229B0E0" w14:textId="77777777" w:rsidTr="0041567E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77E253BE" w14:textId="77777777" w:rsidR="00FF7FE2" w:rsidRPr="004B6DA6" w:rsidRDefault="00FF7FE2" w:rsidP="0041567E">
            <w:pPr>
              <w:jc w:val="left"/>
              <w:rPr>
                <w:b w:val="0"/>
                <w:bCs w:val="0"/>
              </w:rPr>
            </w:pPr>
            <w:r w:rsidRPr="00406DE4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96A5B01" wp14:editId="4031F6DA">
                      <wp:simplePos x="0" y="0"/>
                      <wp:positionH relativeFrom="column">
                        <wp:posOffset>942340</wp:posOffset>
                      </wp:positionH>
                      <wp:positionV relativeFrom="margin">
                        <wp:posOffset>-86995</wp:posOffset>
                      </wp:positionV>
                      <wp:extent cx="801370" cy="278130"/>
                      <wp:effectExtent l="0" t="0" r="0" b="7620"/>
                      <wp:wrapNone/>
                      <wp:docPr id="7" name="Parallélogramme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8F3201A-18F4-671C-D089-B038A921BD5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1370" cy="278130"/>
                              </a:xfrm>
                              <a:prstGeom prst="parallelogram">
                                <a:avLst>
                                  <a:gd name="adj" fmla="val 59192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2A55CD5C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élogramme 4" o:spid="_x0000_s1026" type="#_x0000_t7" style="position:absolute;margin-left:74.2pt;margin-top:-6.85pt;width:63.1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" adj="4437" fillcolor="#70ad47 [3209]" stroked="f" strokeweight="1pt">
                      <w10:wrap anchory="margin"/>
                    </v:shape>
                  </w:pict>
                </mc:Fallback>
              </mc:AlternateContent>
            </w:r>
            <w:r>
              <w:t>Input / Output</w:t>
            </w:r>
          </w:p>
        </w:tc>
        <w:tc>
          <w:tcPr>
            <w:tcW w:w="2970" w:type="dxa"/>
            <w:vAlign w:val="center"/>
          </w:tcPr>
          <w:p w14:paraId="40B38B2C" w14:textId="77777777" w:rsidR="00FF7FE2" w:rsidRDefault="00FF7FE2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42EEE73C" w14:textId="77777777" w:rsidR="00FF7FE2" w:rsidRDefault="00FF7FE2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7B51D3" w14:textId="6A4BD70C" w:rsidR="00607DA4" w:rsidRDefault="004D2A69" w:rsidP="00B5611D">
      <w:pPr>
        <w:pStyle w:val="Question"/>
      </w:pPr>
      <w:r>
        <w:t>Fill up this code.</w:t>
      </w:r>
    </w:p>
    <w:p w14:paraId="32E8E47D" w14:textId="77777777" w:rsidR="00DC5C4E" w:rsidRPr="00B95AC5" w:rsidRDefault="00DC5C4E" w:rsidP="00DC5C4E">
      <w:pPr>
        <w:pStyle w:val="Instructions"/>
        <w:rPr>
          <w:lang w:val="en-GB"/>
        </w:rPr>
      </w:pPr>
      <w:r w:rsidRPr="00B95AC5">
        <w:rPr>
          <w:lang w:val="en-GB"/>
        </w:rPr>
        <w:t>string = input()</w:t>
      </w:r>
    </w:p>
    <w:p w14:paraId="2B926F65" w14:textId="12918F67" w:rsidR="00DC5C4E" w:rsidRPr="00B95AC5" w:rsidRDefault="00DC5C4E" w:rsidP="00DC5C4E">
      <w:pPr>
        <w:pStyle w:val="Instructions"/>
        <w:rPr>
          <w:lang w:val="en-GB"/>
        </w:rPr>
      </w:pPr>
      <w:r w:rsidRPr="00B95AC5">
        <w:rPr>
          <w:lang w:val="en-GB"/>
        </w:rPr>
        <w:t>res = False</w:t>
      </w:r>
    </w:p>
    <w:p w14:paraId="2BC84352" w14:textId="41BBB023" w:rsidR="00DC5C4E" w:rsidRPr="00B95AC5" w:rsidRDefault="00DC5C4E" w:rsidP="00DC5C4E">
      <w:pPr>
        <w:pStyle w:val="Instructions"/>
        <w:rPr>
          <w:lang w:val="en-GB"/>
        </w:rPr>
      </w:pPr>
      <w:r w:rsidRPr="00B95AC5">
        <w:rPr>
          <w:lang w:val="en-GB"/>
        </w:rPr>
        <w:t>for i in</w:t>
      </w:r>
      <w:r w:rsidR="00C314CC">
        <w:rPr>
          <w:lang w:val="en-GB"/>
        </w:rPr>
        <w:t xml:space="preserve"> </w:t>
      </w:r>
      <w:r w:rsidR="00F5675A">
        <w:rPr>
          <w:lang w:val="en-GB"/>
        </w:rPr>
        <w:t xml:space="preserve"> </w:t>
      </w:r>
      <w:r w:rsidR="00C314CC" w:rsidRPr="00C314CC">
        <w:rPr>
          <w:b/>
          <w:bCs/>
          <w:color w:val="FF0000"/>
          <w:lang w:val="en-GB"/>
        </w:rPr>
        <w:t>&lt;</w:t>
      </w:r>
      <w:r w:rsidR="00F5675A" w:rsidRPr="00C314CC">
        <w:rPr>
          <w:b/>
          <w:bCs/>
          <w:color w:val="FF0000"/>
          <w:lang w:val="en-GB"/>
        </w:rPr>
        <w:t>TO</w:t>
      </w:r>
      <w:r w:rsidR="00C314CC" w:rsidRPr="00C314CC">
        <w:rPr>
          <w:b/>
          <w:bCs/>
          <w:color w:val="FF0000"/>
          <w:lang w:val="en-GB"/>
        </w:rPr>
        <w:t xml:space="preserve"> </w:t>
      </w:r>
      <w:r w:rsidR="00F5675A" w:rsidRPr="00C314CC">
        <w:rPr>
          <w:b/>
          <w:bCs/>
          <w:color w:val="FF0000"/>
          <w:lang w:val="en-GB"/>
        </w:rPr>
        <w:t>COMPLETE</w:t>
      </w:r>
      <w:r w:rsidR="00C314CC" w:rsidRPr="00C314CC">
        <w:rPr>
          <w:b/>
          <w:bCs/>
          <w:color w:val="FF0000"/>
          <w:lang w:val="en-GB"/>
        </w:rPr>
        <w:t>&gt;</w:t>
      </w:r>
      <w:r w:rsidRPr="00C314CC">
        <w:rPr>
          <w:b/>
          <w:bCs/>
          <w:color w:val="FF0000"/>
          <w:lang w:val="en-GB"/>
        </w:rPr>
        <w:t>:</w:t>
      </w:r>
    </w:p>
    <w:p w14:paraId="3CCB5B29" w14:textId="5A6950A0" w:rsidR="00DC5C4E" w:rsidRPr="00B95AC5" w:rsidRDefault="00DC5C4E" w:rsidP="00DC5C4E">
      <w:pPr>
        <w:pStyle w:val="Instructions"/>
        <w:rPr>
          <w:lang w:val="en-GB"/>
        </w:rPr>
      </w:pPr>
      <w:r w:rsidRPr="00B95AC5">
        <w:rPr>
          <w:lang w:val="en-GB"/>
        </w:rPr>
        <w:t xml:space="preserve">    if </w:t>
      </w:r>
      <w:r w:rsidR="00C314CC">
        <w:rPr>
          <w:b/>
          <w:bCs/>
          <w:lang w:val="en-GB"/>
        </w:rPr>
        <w:t xml:space="preserve"> </w:t>
      </w:r>
      <w:r w:rsidR="00C314CC" w:rsidRPr="00C314CC">
        <w:rPr>
          <w:b/>
          <w:bCs/>
          <w:color w:val="FF0000"/>
          <w:lang w:val="en-GB"/>
        </w:rPr>
        <w:t>&lt;TO COMPLETE&gt;:</w:t>
      </w:r>
    </w:p>
    <w:p w14:paraId="6074FA7A" w14:textId="497B114A" w:rsidR="00DC5C4E" w:rsidRPr="00B95AC5" w:rsidRDefault="00DC5C4E" w:rsidP="00DC5C4E">
      <w:pPr>
        <w:pStyle w:val="Instructions"/>
        <w:rPr>
          <w:lang w:val="en-GB"/>
        </w:rPr>
      </w:pPr>
      <w:r w:rsidRPr="00B95AC5">
        <w:rPr>
          <w:lang w:val="en-GB"/>
        </w:rPr>
        <w:t xml:space="preserve">        res = True</w:t>
      </w:r>
    </w:p>
    <w:p w14:paraId="7C8D4271" w14:textId="51925177" w:rsidR="004D2A69" w:rsidRPr="00B1336D" w:rsidRDefault="00DC5C4E" w:rsidP="004D2A69">
      <w:pPr>
        <w:pStyle w:val="Instructions"/>
      </w:pPr>
      <w:r w:rsidRPr="00B95AC5">
        <w:rPr>
          <w:lang w:val="en-GB"/>
        </w:rPr>
        <w:t>print(res)</w:t>
      </w:r>
    </w:p>
    <w:p w14:paraId="3FFEE5CB" w14:textId="3DABDECE" w:rsidR="00607DA4" w:rsidRPr="00B1336D" w:rsidRDefault="00607DA4" w:rsidP="00607DA4">
      <w:pPr>
        <w:pStyle w:val="Heading1"/>
      </w:pPr>
    </w:p>
    <w:p w14:paraId="30C263EE" w14:textId="77777777" w:rsidR="00607DA4" w:rsidRPr="00FA4697" w:rsidRDefault="00607DA4" w:rsidP="00607DA4">
      <w:pPr>
        <w:pStyle w:val="ListParagraph"/>
        <w:numPr>
          <w:ilvl w:val="0"/>
          <w:numId w:val="22"/>
        </w:numPr>
        <w:rPr>
          <w:rFonts w:eastAsia="Times New Roman" w:cstheme="minorHAnsi"/>
          <w:color w:val="39424E"/>
          <w:lang w:eastAsia="fr-FR" w:bidi="ar-SA"/>
        </w:rPr>
      </w:pPr>
      <w:r w:rsidRPr="00FA4697">
        <w:rPr>
          <w:rFonts w:eastAsia="Times New Roman" w:cstheme="minorHAnsi"/>
          <w:color w:val="39424E"/>
          <w:lang w:eastAsia="fr-FR" w:bidi="ar-SA"/>
        </w:rPr>
        <w:t>Enter a number (number) in the console.</w:t>
      </w:r>
    </w:p>
    <w:p w14:paraId="2C806A5E" w14:textId="77777777" w:rsidR="00607DA4" w:rsidRPr="00A614CA" w:rsidRDefault="00607DA4" w:rsidP="00607DA4">
      <w:pPr>
        <w:pStyle w:val="ListParagraph"/>
        <w:numPr>
          <w:ilvl w:val="0"/>
          <w:numId w:val="22"/>
        </w:numPr>
        <w:rPr>
          <w:rFonts w:eastAsia="Times New Roman" w:cstheme="minorHAnsi"/>
          <w:color w:val="39424E"/>
          <w:lang w:eastAsia="fr-FR" w:bidi="ar-SA"/>
        </w:rPr>
      </w:pPr>
      <w:r w:rsidRPr="00FA4697">
        <w:rPr>
          <w:rFonts w:eastAsia="Times New Roman" w:cstheme="minorHAnsi"/>
          <w:color w:val="39424E"/>
          <w:lang w:eastAsia="fr-FR" w:bidi="ar-SA"/>
        </w:rPr>
        <w:t>Enter a string (mode) in the console: The mode can either "inside" or "outside".</w:t>
      </w:r>
      <w:r w:rsidRPr="00A614CA">
        <w:rPr>
          <w:rFonts w:eastAsia="Times New Roman" w:cstheme="minorHAnsi"/>
          <w:color w:val="39424E"/>
          <w:lang w:eastAsia="fr-FR" w:bidi="ar-SA"/>
        </w:rPr>
        <w:t xml:space="preserve"> </w:t>
      </w:r>
    </w:p>
    <w:p w14:paraId="4873F3AC" w14:textId="77777777" w:rsidR="009F3EDE" w:rsidRDefault="00607DA4" w:rsidP="00607DA4">
      <w:pPr>
        <w:pStyle w:val="ListParagraph"/>
        <w:numPr>
          <w:ilvl w:val="0"/>
          <w:numId w:val="22"/>
        </w:numPr>
        <w:rPr>
          <w:rFonts w:eastAsia="Times New Roman" w:cstheme="minorHAnsi"/>
          <w:color w:val="39424E"/>
          <w:lang w:eastAsia="fr-FR" w:bidi="ar-SA"/>
        </w:rPr>
      </w:pPr>
      <w:r w:rsidRPr="00A614CA">
        <w:rPr>
          <w:rFonts w:eastAsia="Times New Roman" w:cstheme="minorHAnsi"/>
          <w:color w:val="39424E"/>
          <w:lang w:eastAsia="fr-FR" w:bidi="ar-SA"/>
        </w:rPr>
        <w:t>If mode is "inside”</w:t>
      </w:r>
    </w:p>
    <w:p w14:paraId="557D67DF" w14:textId="544A7B95" w:rsidR="00607DA4" w:rsidRPr="00A614CA" w:rsidRDefault="00607DA4" w:rsidP="009F3EDE">
      <w:pPr>
        <w:pStyle w:val="ListParagraph"/>
        <w:numPr>
          <w:ilvl w:val="1"/>
          <w:numId w:val="22"/>
        </w:numPr>
        <w:rPr>
          <w:rFonts w:eastAsia="Times New Roman" w:cstheme="minorHAnsi"/>
          <w:color w:val="39424E"/>
          <w:lang w:eastAsia="fr-FR" w:bidi="ar-SA"/>
        </w:rPr>
      </w:pPr>
      <w:r w:rsidRPr="00A614CA">
        <w:rPr>
          <w:rFonts w:eastAsia="Times New Roman" w:cstheme="minorHAnsi"/>
          <w:color w:val="39424E"/>
          <w:lang w:eastAsia="fr-FR" w:bidi="ar-SA"/>
        </w:rPr>
        <w:t>it's true only if &lt;number&gt; is in the range [1, 10]</w:t>
      </w:r>
    </w:p>
    <w:p w14:paraId="5FE0378C" w14:textId="6E70A3FB" w:rsidR="009F3EDE" w:rsidRDefault="00607DA4" w:rsidP="00607DA4">
      <w:pPr>
        <w:pStyle w:val="ListParagraph"/>
        <w:numPr>
          <w:ilvl w:val="0"/>
          <w:numId w:val="22"/>
        </w:numPr>
        <w:rPr>
          <w:rFonts w:eastAsia="Times New Roman" w:cstheme="minorHAnsi"/>
          <w:color w:val="39424E"/>
          <w:lang w:eastAsia="fr-FR" w:bidi="ar-SA"/>
        </w:rPr>
      </w:pPr>
      <w:r w:rsidRPr="00A614CA">
        <w:rPr>
          <w:rFonts w:eastAsia="Times New Roman" w:cstheme="minorHAnsi"/>
          <w:color w:val="39424E"/>
          <w:lang w:eastAsia="fr-FR" w:bidi="ar-SA"/>
        </w:rPr>
        <w:t>If mode is "outside”</w:t>
      </w:r>
      <w:r w:rsidR="009F3EDE">
        <w:rPr>
          <w:rFonts w:eastAsia="Times New Roman" w:cstheme="minorHAnsi"/>
          <w:color w:val="39424E"/>
          <w:lang w:eastAsia="fr-FR" w:bidi="ar-SA"/>
        </w:rPr>
        <w:t xml:space="preserve"> </w:t>
      </w:r>
    </w:p>
    <w:p w14:paraId="4706BA0A" w14:textId="59EFCEDF" w:rsidR="00607DA4" w:rsidRDefault="00607DA4" w:rsidP="009F3EDE">
      <w:pPr>
        <w:pStyle w:val="ListParagraph"/>
        <w:numPr>
          <w:ilvl w:val="1"/>
          <w:numId w:val="22"/>
        </w:numPr>
        <w:rPr>
          <w:rFonts w:eastAsia="Times New Roman" w:cstheme="minorHAnsi"/>
          <w:color w:val="39424E"/>
          <w:lang w:eastAsia="fr-FR" w:bidi="ar-SA"/>
        </w:rPr>
      </w:pPr>
      <w:r w:rsidRPr="00A614CA">
        <w:rPr>
          <w:rFonts w:eastAsia="Times New Roman" w:cstheme="minorHAnsi"/>
          <w:color w:val="39424E"/>
          <w:lang w:eastAsia="fr-FR" w:bidi="ar-SA"/>
        </w:rPr>
        <w:t>it's true only if &lt;number&gt; is less than 1 or greater than 10</w:t>
      </w:r>
      <w:r>
        <w:rPr>
          <w:rFonts w:eastAsia="Times New Roman" w:cstheme="minorHAnsi"/>
          <w:color w:val="39424E"/>
          <w:lang w:eastAsia="fr-FR" w:bidi="ar-SA"/>
        </w:rPr>
        <w:t>.</w:t>
      </w:r>
    </w:p>
    <w:p w14:paraId="681BFE47" w14:textId="6D4F83BC" w:rsidR="00607DA4" w:rsidRPr="009F3EDE" w:rsidRDefault="009F3EDE" w:rsidP="00A86E94">
      <w:pPr>
        <w:pStyle w:val="Question"/>
        <w:numPr>
          <w:ilvl w:val="0"/>
          <w:numId w:val="32"/>
        </w:numPr>
      </w:pPr>
      <w:r>
        <w:t xml:space="preserve">What will be the </w:t>
      </w:r>
      <w:r w:rsidRPr="00A86E94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607DA4" w:rsidRPr="00267592" w14:paraId="2B3CFFDC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14F6D22C" w14:textId="77777777" w:rsidR="00607DA4" w:rsidRPr="00267592" w:rsidRDefault="00607DA4" w:rsidP="0041567E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5BE9966F" w14:textId="77777777" w:rsidR="00607DA4" w:rsidRPr="00267592" w:rsidRDefault="00607DA4" w:rsidP="0041567E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607DA4" w:rsidRPr="00C85074" w14:paraId="6BC22E0A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5E306519" w14:textId="77777777" w:rsidR="00607DA4" w:rsidRPr="00B1336D" w:rsidRDefault="00607DA4" w:rsidP="0041567E">
            <w:pPr>
              <w:rPr>
                <w:rFonts w:eastAsia="Times New Roman" w:cstheme="minorHAnsi"/>
                <w:color w:val="39424E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 w:rsidRPr="00B1336D"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5</w:t>
            </w:r>
          </w:p>
          <w:p w14:paraId="7514BDD4" w14:textId="72D93CEA" w:rsidR="00607DA4" w:rsidRPr="00FB14F9" w:rsidRDefault="00607DA4" w:rsidP="0041567E">
            <w:pPr>
              <w:rPr>
                <w:rFonts w:eastAsia="Times New Roman" w:cstheme="minorHAnsi"/>
                <w:color w:val="39424E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 w:rsidRPr="00B1336D"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inside</w:t>
            </w:r>
          </w:p>
        </w:tc>
        <w:tc>
          <w:tcPr>
            <w:tcW w:w="5245" w:type="dxa"/>
            <w:vAlign w:val="center"/>
          </w:tcPr>
          <w:p w14:paraId="37C36108" w14:textId="77777777" w:rsidR="00607DA4" w:rsidRDefault="00607DA4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True</w:t>
            </w:r>
          </w:p>
          <w:p w14:paraId="5D6E4E64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  <w:r w:rsidRPr="00FB14F9">
              <w:rPr>
                <w:rFonts w:eastAsia="Consolas" w:cstheme="minorHAnsi"/>
              </w:rPr>
              <w:t>We enter 5 and “inside” and 5 is in range of [1, 10]</w:t>
            </w:r>
            <w:r>
              <w:rPr>
                <w:rFonts w:eastAsia="Consolas" w:cstheme="minorHAnsi"/>
              </w:rPr>
              <w:t>.</w:t>
            </w:r>
          </w:p>
        </w:tc>
      </w:tr>
      <w:tr w:rsidR="00607DA4" w:rsidRPr="00C85074" w14:paraId="37AAE3AD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136D1C10" w14:textId="77777777" w:rsidR="00607DA4" w:rsidRPr="00B1336D" w:rsidRDefault="00607DA4" w:rsidP="0041567E">
            <w:pPr>
              <w:rPr>
                <w:rFonts w:eastAsia="Times New Roman" w:cstheme="minorHAnsi"/>
                <w:color w:val="39424E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 w:rsidRPr="00B1336D"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5</w:t>
            </w:r>
          </w:p>
          <w:p w14:paraId="61616561" w14:textId="02467342" w:rsidR="00607DA4" w:rsidRPr="00FB14F9" w:rsidRDefault="00607DA4" w:rsidP="0041567E">
            <w:pPr>
              <w:rPr>
                <w:rFonts w:eastAsia="Times New Roman" w:cstheme="minorHAnsi"/>
                <w:color w:val="39424E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 w:rsidRPr="00B1336D"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outside</w:t>
            </w:r>
          </w:p>
        </w:tc>
        <w:tc>
          <w:tcPr>
            <w:tcW w:w="5245" w:type="dxa"/>
            <w:vAlign w:val="center"/>
          </w:tcPr>
          <w:p w14:paraId="707B1CEB" w14:textId="77777777" w:rsidR="00607DA4" w:rsidRDefault="00607DA4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False</w:t>
            </w:r>
          </w:p>
          <w:p w14:paraId="3E1145AD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  <w:r w:rsidRPr="00FB14F9">
              <w:rPr>
                <w:rFonts w:eastAsia="Consolas" w:cstheme="minorHAnsi"/>
              </w:rPr>
              <w:t>We enter 5 and “outside” and 5 is outside the range of [1,10]</w:t>
            </w:r>
          </w:p>
        </w:tc>
      </w:tr>
      <w:tr w:rsidR="00932AB1" w:rsidRPr="00C85074" w14:paraId="1D542F8F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5D64100D" w14:textId="14316D14" w:rsidR="009F3EDE" w:rsidRPr="00B1336D" w:rsidRDefault="009F3EDE" w:rsidP="009F3EDE">
            <w:pPr>
              <w:rPr>
                <w:rFonts w:eastAsia="Times New Roman" w:cstheme="minorHAnsi"/>
                <w:color w:val="39424E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 w:rsidR="00971D6F"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7</w:t>
            </w:r>
          </w:p>
          <w:p w14:paraId="58AFEFAF" w14:textId="2F25E554" w:rsidR="00932AB1" w:rsidRPr="00971D6F" w:rsidRDefault="009F3EDE" w:rsidP="009F3EDE">
            <w:pPr>
              <w:rPr>
                <w:rFonts w:eastAsia="Times New Roman" w:cstheme="minorHAnsi"/>
                <w:color w:val="39424E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 w:rsidRPr="00B1336D"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outside</w:t>
            </w:r>
          </w:p>
        </w:tc>
        <w:tc>
          <w:tcPr>
            <w:tcW w:w="5245" w:type="dxa"/>
            <w:vAlign w:val="center"/>
          </w:tcPr>
          <w:p w14:paraId="708AF133" w14:textId="730C5BF3" w:rsidR="00932AB1" w:rsidRDefault="006E015B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False</w:t>
            </w:r>
          </w:p>
        </w:tc>
      </w:tr>
      <w:tr w:rsidR="00971D6F" w:rsidRPr="00C85074" w14:paraId="37DCBE98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2A88A14A" w14:textId="6B34A806" w:rsidR="00971D6F" w:rsidRPr="00B1336D" w:rsidRDefault="00971D6F" w:rsidP="00971D6F">
            <w:pPr>
              <w:rPr>
                <w:rFonts w:eastAsia="Times New Roman" w:cstheme="minorHAnsi"/>
                <w:color w:val="39424E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3</w:t>
            </w:r>
          </w:p>
          <w:p w14:paraId="66BA39FE" w14:textId="5FF6FA0C" w:rsidR="00971D6F" w:rsidRPr="00B1336D" w:rsidRDefault="00971D6F" w:rsidP="00971D6F">
            <w:pPr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inside</w:t>
            </w:r>
          </w:p>
        </w:tc>
        <w:tc>
          <w:tcPr>
            <w:tcW w:w="5245" w:type="dxa"/>
            <w:vAlign w:val="center"/>
          </w:tcPr>
          <w:p w14:paraId="114FA795" w14:textId="641BEF8C" w:rsidR="00971D6F" w:rsidRDefault="006E015B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True</w:t>
            </w:r>
          </w:p>
        </w:tc>
      </w:tr>
      <w:tr w:rsidR="00971D6F" w:rsidRPr="00C85074" w14:paraId="605847BB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35C4C692" w14:textId="1D0A9D3F" w:rsidR="00971D6F" w:rsidRPr="00B1336D" w:rsidRDefault="00971D6F" w:rsidP="00971D6F">
            <w:pPr>
              <w:rPr>
                <w:rFonts w:eastAsia="Times New Roman" w:cstheme="minorHAnsi"/>
                <w:color w:val="39424E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42</w:t>
            </w:r>
          </w:p>
          <w:p w14:paraId="75FBFC94" w14:textId="5902AF9F" w:rsidR="00971D6F" w:rsidRPr="00B1336D" w:rsidRDefault="00971D6F" w:rsidP="00971D6F">
            <w:pPr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 w:rsidRPr="00B1336D"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outside</w:t>
            </w:r>
          </w:p>
        </w:tc>
        <w:tc>
          <w:tcPr>
            <w:tcW w:w="5245" w:type="dxa"/>
            <w:vAlign w:val="center"/>
          </w:tcPr>
          <w:p w14:paraId="5F15BF49" w14:textId="249DFE94" w:rsidR="00971D6F" w:rsidRDefault="006E015B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True</w:t>
            </w:r>
          </w:p>
        </w:tc>
      </w:tr>
      <w:tr w:rsidR="00971D6F" w:rsidRPr="00C85074" w14:paraId="3AE206BE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0C296C7C" w14:textId="62B1F518" w:rsidR="00971D6F" w:rsidRPr="00B1336D" w:rsidRDefault="00971D6F" w:rsidP="00971D6F">
            <w:pPr>
              <w:rPr>
                <w:rFonts w:eastAsia="Times New Roman" w:cstheme="minorHAnsi"/>
                <w:color w:val="39424E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21</w:t>
            </w:r>
          </w:p>
          <w:p w14:paraId="5177AC4E" w14:textId="2374A13B" w:rsidR="00971D6F" w:rsidRPr="00B1336D" w:rsidRDefault="00971D6F" w:rsidP="00971D6F">
            <w:pPr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inside</w:t>
            </w:r>
          </w:p>
        </w:tc>
        <w:tc>
          <w:tcPr>
            <w:tcW w:w="5245" w:type="dxa"/>
            <w:vAlign w:val="center"/>
          </w:tcPr>
          <w:p w14:paraId="7719FBE9" w14:textId="4235ED94" w:rsidR="00971D6F" w:rsidRDefault="006E015B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False</w:t>
            </w:r>
          </w:p>
        </w:tc>
      </w:tr>
    </w:tbl>
    <w:p w14:paraId="3FC436A1" w14:textId="77777777" w:rsidR="003654CE" w:rsidRDefault="003654CE" w:rsidP="003654CE">
      <w:pPr>
        <w:pStyle w:val="Question"/>
      </w:pPr>
      <w:r>
        <w:t>Analyze</w:t>
      </w:r>
      <w:r w:rsidRPr="003654CE">
        <w:rPr>
          <w:b/>
        </w:rPr>
        <w:t xml:space="preserve"> the </w:t>
      </w:r>
      <w:r w:rsidRPr="003654CE">
        <w:rPr>
          <w:b/>
          <w:color w:val="000000" w:themeColor="text1"/>
        </w:rPr>
        <w:t>symbols</w:t>
      </w:r>
      <w:r w:rsidRPr="003654CE">
        <w:rPr>
          <w:color w:val="000000" w:themeColor="text1"/>
        </w:rPr>
        <w:t xml:space="preserve"> </w:t>
      </w:r>
      <w:r>
        <w:t>you need to solve this problem.</w:t>
      </w:r>
    </w:p>
    <w:tbl>
      <w:tblPr>
        <w:tblStyle w:val="PlainTable1"/>
        <w:tblW w:w="9630" w:type="dxa"/>
        <w:tblInd w:w="-5" w:type="dxa"/>
        <w:tblLook w:val="04A0" w:firstRow="1" w:lastRow="0" w:firstColumn="1" w:lastColumn="0" w:noHBand="0" w:noVBand="1"/>
      </w:tblPr>
      <w:tblGrid>
        <w:gridCol w:w="3690"/>
        <w:gridCol w:w="2970"/>
        <w:gridCol w:w="2970"/>
      </w:tblGrid>
      <w:tr w:rsidR="003654CE" w14:paraId="55A66702" w14:textId="77777777" w:rsidTr="00415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shd w:val="clear" w:color="auto" w:fill="B4C6E7" w:themeFill="accent1" w:themeFillTint="66"/>
            <w:vAlign w:val="center"/>
          </w:tcPr>
          <w:p w14:paraId="6570873E" w14:textId="77777777" w:rsidR="003654CE" w:rsidRDefault="003654CE" w:rsidP="0041567E">
            <w:pPr>
              <w:jc w:val="left"/>
            </w:pPr>
            <w:r>
              <w:t>Element</w:t>
            </w:r>
          </w:p>
        </w:tc>
        <w:tc>
          <w:tcPr>
            <w:tcW w:w="2970" w:type="dxa"/>
            <w:shd w:val="clear" w:color="auto" w:fill="B4C6E7" w:themeFill="accent1" w:themeFillTint="66"/>
            <w:vAlign w:val="center"/>
          </w:tcPr>
          <w:p w14:paraId="29013DAD" w14:textId="7DB7C5D4" w:rsidR="003654CE" w:rsidRDefault="003654CE" w:rsidP="0041567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need it?</w:t>
            </w:r>
          </w:p>
        </w:tc>
        <w:tc>
          <w:tcPr>
            <w:tcW w:w="2970" w:type="dxa"/>
            <w:shd w:val="clear" w:color="auto" w:fill="B4C6E7" w:themeFill="accent1" w:themeFillTint="66"/>
            <w:vAlign w:val="center"/>
          </w:tcPr>
          <w:p w14:paraId="2FA7DBC2" w14:textId="138B1A30" w:rsidR="003654CE" w:rsidRDefault="003654CE" w:rsidP="0041567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 what?</w:t>
            </w:r>
          </w:p>
        </w:tc>
      </w:tr>
      <w:tr w:rsidR="003654CE" w14:paraId="2F3E5592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6BCAA725" w14:textId="77777777" w:rsidR="003654CE" w:rsidRDefault="003654CE" w:rsidP="0041567E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38677D4" wp14:editId="68AFD80E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-11430</wp:posOffset>
                      </wp:positionV>
                      <wp:extent cx="668655" cy="255905"/>
                      <wp:effectExtent l="0" t="0" r="0" b="0"/>
                      <wp:wrapNone/>
                      <wp:docPr id="135663015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655" cy="255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F143D10" id="Rectangle 1" o:spid="_x0000_s1026" style="position:absolute;margin-left:81.7pt;margin-top:-.9pt;width:52.65pt;height:2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" fillcolor="#4472c4 [3204]" stroked="f" strokeweight="1pt"/>
                  </w:pict>
                </mc:Fallback>
              </mc:AlternateContent>
            </w:r>
            <w:r>
              <w:t>Action</w:t>
            </w:r>
          </w:p>
        </w:tc>
        <w:tc>
          <w:tcPr>
            <w:tcW w:w="2970" w:type="dxa"/>
            <w:vAlign w:val="center"/>
          </w:tcPr>
          <w:p w14:paraId="587B141A" w14:textId="77777777" w:rsidR="003654CE" w:rsidRDefault="003654CE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04BF0563" w14:textId="77777777" w:rsidR="003654CE" w:rsidRDefault="003654CE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54CE" w14:paraId="3868ECF8" w14:textId="77777777" w:rsidTr="0041567E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05659B22" w14:textId="77777777" w:rsidR="003654CE" w:rsidRDefault="003654CE" w:rsidP="0041567E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D007B56" wp14:editId="56885B72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-88265</wp:posOffset>
                      </wp:positionV>
                      <wp:extent cx="690880" cy="361315"/>
                      <wp:effectExtent l="0" t="0" r="0" b="635"/>
                      <wp:wrapTight wrapText="bothSides">
                        <wp:wrapPolygon edited="0">
                          <wp:start x="8338" y="0"/>
                          <wp:lineTo x="0" y="9111"/>
                          <wp:lineTo x="0" y="12527"/>
                          <wp:lineTo x="8338" y="20499"/>
                          <wp:lineTo x="12507" y="20499"/>
                          <wp:lineTo x="20846" y="12527"/>
                          <wp:lineTo x="20846" y="9111"/>
                          <wp:lineTo x="12507" y="0"/>
                          <wp:lineTo x="8338" y="0"/>
                        </wp:wrapPolygon>
                      </wp:wrapTight>
                      <wp:docPr id="1225425715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6A0882C" id="Losange 6" o:spid="_x0000_s1026" type="#_x0000_t4" style="position:absolute;margin-left:78.7pt;margin-top:-6.95pt;width:54.4pt;height:28.4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" fillcolor="#ffc000 [3207]" stroked="f" strokeweight="1.5pt">
                      <w10:wrap type="tight"/>
                    </v:shape>
                  </w:pict>
                </mc:Fallback>
              </mc:AlternateContent>
            </w:r>
            <w:r>
              <w:t>Decision</w:t>
            </w:r>
          </w:p>
        </w:tc>
        <w:tc>
          <w:tcPr>
            <w:tcW w:w="2970" w:type="dxa"/>
            <w:vAlign w:val="center"/>
          </w:tcPr>
          <w:p w14:paraId="25FD19B5" w14:textId="77777777" w:rsidR="003654CE" w:rsidRDefault="003654CE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79CFEAA0" w14:textId="77777777" w:rsidR="003654CE" w:rsidRDefault="003654CE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4CE" w14:paraId="37DC450A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2C57AEDA" w14:textId="77777777" w:rsidR="003654CE" w:rsidRDefault="003654CE" w:rsidP="0041567E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8291003" wp14:editId="6A5816A2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-10160</wp:posOffset>
                      </wp:positionV>
                      <wp:extent cx="690880" cy="361315"/>
                      <wp:effectExtent l="19050" t="19050" r="13970" b="38735"/>
                      <wp:wrapThrough wrapText="bothSides">
                        <wp:wrapPolygon edited="0">
                          <wp:start x="8934" y="-1139"/>
                          <wp:lineTo x="-596" y="0"/>
                          <wp:lineTo x="-596" y="11388"/>
                          <wp:lineTo x="5360" y="18221"/>
                          <wp:lineTo x="8338" y="22777"/>
                          <wp:lineTo x="13103" y="22777"/>
                          <wp:lineTo x="16676" y="18221"/>
                          <wp:lineTo x="21441" y="10250"/>
                          <wp:lineTo x="21441" y="7972"/>
                          <wp:lineTo x="12507" y="-1139"/>
                          <wp:lineTo x="8934" y="-1139"/>
                        </wp:wrapPolygon>
                      </wp:wrapThrough>
                      <wp:docPr id="1793657624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4D7051E1" id="Losange 6" o:spid="_x0000_s1026" type="#_x0000_t4" style="position:absolute;margin-left:79.5pt;margin-top:-.8pt;width:54.4pt;height:2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" fillcolor="red" strokecolor="white [3201]" strokeweight="1.5pt">
                      <w10:wrap type="through"/>
                    </v:shape>
                  </w:pict>
                </mc:Fallback>
              </mc:AlternateContent>
            </w:r>
            <w:r>
              <w:t>Repeat</w:t>
            </w:r>
            <w:r w:rsidRPr="004B6DA6">
              <w:rPr>
                <w:b w:val="0"/>
                <w:bCs w:val="0"/>
                <w:noProof/>
                <w14:ligatures w14:val="standardContextual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14:paraId="3ADBA2FC" w14:textId="77777777" w:rsidR="003654CE" w:rsidRDefault="003654CE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17086375" w14:textId="77777777" w:rsidR="003654CE" w:rsidRDefault="003654CE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54CE" w14:paraId="75E7AA8A" w14:textId="77777777" w:rsidTr="0041567E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185159B1" w14:textId="77777777" w:rsidR="003654CE" w:rsidRPr="004B6DA6" w:rsidRDefault="003654CE" w:rsidP="0041567E">
            <w:pPr>
              <w:jc w:val="left"/>
              <w:rPr>
                <w:b w:val="0"/>
                <w:bCs w:val="0"/>
              </w:rPr>
            </w:pPr>
            <w:r w:rsidRPr="00406DE4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06932FF" wp14:editId="6ED63AEC">
                      <wp:simplePos x="0" y="0"/>
                      <wp:positionH relativeFrom="column">
                        <wp:posOffset>942340</wp:posOffset>
                      </wp:positionH>
                      <wp:positionV relativeFrom="margin">
                        <wp:posOffset>-86995</wp:posOffset>
                      </wp:positionV>
                      <wp:extent cx="801370" cy="278130"/>
                      <wp:effectExtent l="0" t="0" r="0" b="7620"/>
                      <wp:wrapNone/>
                      <wp:docPr id="435320984" name="Parallélogramm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1370" cy="278130"/>
                              </a:xfrm>
                              <a:prstGeom prst="parallelogram">
                                <a:avLst>
                                  <a:gd name="adj" fmla="val 59192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5B40601" id="Parallélogramme 4" o:spid="_x0000_s1026" type="#_x0000_t7" style="position:absolute;margin-left:74.2pt;margin-top:-6.85pt;width:63.1pt;height:2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" adj="4437" fillcolor="#70ad47 [3209]" stroked="f" strokeweight="1pt">
                      <w10:wrap anchory="margin"/>
                    </v:shape>
                  </w:pict>
                </mc:Fallback>
              </mc:AlternateContent>
            </w:r>
            <w:r>
              <w:t>Input / Output</w:t>
            </w:r>
          </w:p>
        </w:tc>
        <w:tc>
          <w:tcPr>
            <w:tcW w:w="2970" w:type="dxa"/>
            <w:vAlign w:val="center"/>
          </w:tcPr>
          <w:p w14:paraId="03EA929A" w14:textId="77777777" w:rsidR="003654CE" w:rsidRDefault="003654CE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5906D35E" w14:textId="77777777" w:rsidR="003654CE" w:rsidRDefault="003654CE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870491" w14:textId="1ECFF1D2" w:rsidR="00607DA4" w:rsidRDefault="00A86E94" w:rsidP="00A86E94">
      <w:pPr>
        <w:pStyle w:val="Question"/>
        <w:rPr>
          <w:lang w:eastAsia="fr-FR" w:bidi="ar-SA"/>
        </w:rPr>
      </w:pPr>
      <w:r>
        <w:rPr>
          <w:lang w:eastAsia="fr-FR" w:bidi="ar-SA"/>
        </w:rPr>
        <w:t xml:space="preserve">What is your strategy to solve the </w:t>
      </w:r>
      <w:r w:rsidR="008C6519">
        <w:rPr>
          <w:lang w:eastAsia="fr-FR" w:bidi="ar-SA"/>
        </w:rPr>
        <w:t>problem?</w:t>
      </w:r>
    </w:p>
    <w:p w14:paraId="7636CD2B" w14:textId="77777777" w:rsidR="008C6519" w:rsidRDefault="008C6519" w:rsidP="008C6519">
      <w:pPr>
        <w:pStyle w:val="Instructions"/>
        <w:rPr>
          <w:lang w:eastAsia="fr-FR" w:bidi="ar-SA"/>
        </w:rPr>
      </w:pPr>
    </w:p>
    <w:p w14:paraId="42BF9A55" w14:textId="77777777" w:rsidR="008C6519" w:rsidRDefault="008C6519" w:rsidP="008C6519">
      <w:pPr>
        <w:pStyle w:val="Instructions"/>
        <w:rPr>
          <w:lang w:eastAsia="fr-FR" w:bidi="ar-SA"/>
        </w:rPr>
      </w:pPr>
    </w:p>
    <w:p w14:paraId="016FA847" w14:textId="77777777" w:rsidR="008C6519" w:rsidRDefault="008C6519" w:rsidP="008C6519">
      <w:pPr>
        <w:pStyle w:val="Instructions"/>
        <w:rPr>
          <w:lang w:eastAsia="fr-FR" w:bidi="ar-SA"/>
        </w:rPr>
      </w:pPr>
    </w:p>
    <w:p w14:paraId="1BCACA14" w14:textId="77777777" w:rsidR="008C6519" w:rsidRDefault="008C6519" w:rsidP="008C6519">
      <w:pPr>
        <w:pStyle w:val="Instructions"/>
        <w:rPr>
          <w:lang w:eastAsia="fr-FR" w:bidi="ar-SA"/>
        </w:rPr>
      </w:pPr>
    </w:p>
    <w:p w14:paraId="11162E5C" w14:textId="3F8B3F6C" w:rsidR="008C6519" w:rsidRPr="00A86E94" w:rsidRDefault="008C6519" w:rsidP="00A86E94">
      <w:pPr>
        <w:pStyle w:val="Question"/>
        <w:rPr>
          <w:lang w:eastAsia="fr-FR" w:bidi="ar-SA"/>
        </w:rPr>
      </w:pPr>
      <w:r>
        <w:rPr>
          <w:lang w:eastAsia="fr-FR" w:bidi="ar-SA"/>
        </w:rPr>
        <w:t>Do it.</w:t>
      </w:r>
    </w:p>
    <w:p w14:paraId="5F845E95" w14:textId="77777777" w:rsidR="00A86E94" w:rsidRPr="00A86E94" w:rsidRDefault="00A86E94" w:rsidP="00A86E94">
      <w:pPr>
        <w:pStyle w:val="Heading1"/>
        <w:rPr>
          <w:rFonts w:eastAsia="Times New Roman"/>
        </w:rPr>
      </w:pPr>
    </w:p>
    <w:p w14:paraId="7AC7127A" w14:textId="1784DFA4" w:rsidR="00607DA4" w:rsidRPr="007415BD" w:rsidRDefault="00607DA4" w:rsidP="00607DA4">
      <w:pPr>
        <w:pStyle w:val="ListParagraph"/>
        <w:numPr>
          <w:ilvl w:val="0"/>
          <w:numId w:val="23"/>
        </w:numPr>
        <w:rPr>
          <w:rFonts w:eastAsia="Times New Roman" w:cstheme="minorHAnsi"/>
        </w:rPr>
      </w:pPr>
      <w:r w:rsidRPr="007415BD">
        <w:rPr>
          <w:rFonts w:cstheme="minorHAnsi"/>
        </w:rPr>
        <w:t>Input a text in the console.</w:t>
      </w:r>
    </w:p>
    <w:p w14:paraId="421CD06D" w14:textId="77777777" w:rsidR="00607DA4" w:rsidRPr="007415BD" w:rsidRDefault="00607DA4" w:rsidP="00607DA4">
      <w:pPr>
        <w:pStyle w:val="ListParagraph"/>
        <w:numPr>
          <w:ilvl w:val="0"/>
          <w:numId w:val="23"/>
        </w:numPr>
        <w:rPr>
          <w:rFonts w:cstheme="minorHAnsi"/>
        </w:rPr>
      </w:pPr>
      <w:r w:rsidRPr="007415BD">
        <w:rPr>
          <w:rFonts w:cstheme="minorHAnsi"/>
        </w:rPr>
        <w:t>Check if the text contains only sorted digits (from lowest to highest values)</w:t>
      </w:r>
    </w:p>
    <w:p w14:paraId="262C1105" w14:textId="488F4415" w:rsidR="00607DA4" w:rsidRPr="00154DBE" w:rsidRDefault="00607DA4" w:rsidP="00607DA4">
      <w:pPr>
        <w:pStyle w:val="ListParagraph"/>
        <w:numPr>
          <w:ilvl w:val="0"/>
          <w:numId w:val="23"/>
        </w:numPr>
        <w:rPr>
          <w:rFonts w:cstheme="minorHAnsi"/>
        </w:rPr>
      </w:pPr>
      <w:r w:rsidRPr="007415BD">
        <w:rPr>
          <w:rFonts w:cstheme="minorHAnsi"/>
        </w:rPr>
        <w:t>If so, write SORTED, otherwise write NOT SORTED</w:t>
      </w:r>
    </w:p>
    <w:p w14:paraId="2004D9F8" w14:textId="68EAA062" w:rsidR="00607DA4" w:rsidRPr="00783A86" w:rsidRDefault="00607DA4" w:rsidP="00783A86">
      <w:pPr>
        <w:pStyle w:val="Question"/>
        <w:numPr>
          <w:ilvl w:val="0"/>
          <w:numId w:val="33"/>
        </w:numPr>
      </w:pPr>
      <w:r>
        <w:t xml:space="preserve">What will be the </w:t>
      </w:r>
      <w:r w:rsidRPr="00783A86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607DA4" w:rsidRPr="00267592" w14:paraId="29A2A2DB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752AC90C" w14:textId="77777777" w:rsidR="00607DA4" w:rsidRPr="00267592" w:rsidRDefault="00607DA4" w:rsidP="0041567E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056FB5EB" w14:textId="77777777" w:rsidR="00607DA4" w:rsidRPr="00267592" w:rsidRDefault="00607DA4" w:rsidP="0041567E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607DA4" w:rsidRPr="00C85074" w14:paraId="00B18683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5F4E8505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cstheme="minorHAnsi"/>
              </w:rPr>
              <w:t>489</w:t>
            </w:r>
          </w:p>
        </w:tc>
        <w:tc>
          <w:tcPr>
            <w:tcW w:w="5245" w:type="dxa"/>
            <w:vAlign w:val="center"/>
          </w:tcPr>
          <w:p w14:paraId="62520C5F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SORTED</w:t>
            </w:r>
          </w:p>
        </w:tc>
      </w:tr>
      <w:tr w:rsidR="00607DA4" w:rsidRPr="00C85074" w14:paraId="6A59195D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3581F594" w14:textId="77777777" w:rsidR="00607DA4" w:rsidRPr="00C85074" w:rsidRDefault="00607DA4" w:rsidP="0041567E">
            <w:pPr>
              <w:jc w:val="left"/>
            </w:pPr>
            <w:r>
              <w:t>4762</w:t>
            </w:r>
          </w:p>
        </w:tc>
        <w:tc>
          <w:tcPr>
            <w:tcW w:w="5245" w:type="dxa"/>
            <w:vAlign w:val="center"/>
          </w:tcPr>
          <w:p w14:paraId="55B70C20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NOT SORTED</w:t>
            </w:r>
          </w:p>
        </w:tc>
      </w:tr>
      <w:tr w:rsidR="00607DA4" w:rsidRPr="00C85074" w14:paraId="583C2B9B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772EFAA5" w14:textId="77777777" w:rsidR="00607DA4" w:rsidRDefault="00607DA4" w:rsidP="0041567E">
            <w:pPr>
              <w:jc w:val="left"/>
            </w:pPr>
            <w:r>
              <w:t>12</w:t>
            </w:r>
          </w:p>
        </w:tc>
        <w:tc>
          <w:tcPr>
            <w:tcW w:w="5245" w:type="dxa"/>
            <w:vAlign w:val="center"/>
          </w:tcPr>
          <w:p w14:paraId="6052816D" w14:textId="77777777" w:rsidR="00607DA4" w:rsidRDefault="00607DA4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SORTED</w:t>
            </w:r>
          </w:p>
        </w:tc>
      </w:tr>
      <w:tr w:rsidR="00607DA4" w:rsidRPr="00C85074" w14:paraId="55634E23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1761C090" w14:textId="77777777" w:rsidR="00607DA4" w:rsidRDefault="00607DA4" w:rsidP="0041567E">
            <w:pPr>
              <w:jc w:val="left"/>
            </w:pPr>
            <w:r>
              <w:t>1268</w:t>
            </w:r>
          </w:p>
        </w:tc>
        <w:tc>
          <w:tcPr>
            <w:tcW w:w="5245" w:type="dxa"/>
            <w:vAlign w:val="center"/>
          </w:tcPr>
          <w:p w14:paraId="1C251354" w14:textId="2CE54365" w:rsidR="00607DA4" w:rsidRDefault="00AA44CA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SORTED</w:t>
            </w:r>
          </w:p>
        </w:tc>
      </w:tr>
      <w:tr w:rsidR="00607DA4" w:rsidRPr="00C85074" w14:paraId="4BB37F70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5DB97FA3" w14:textId="77777777" w:rsidR="00607DA4" w:rsidRDefault="00607DA4" w:rsidP="0041567E">
            <w:pPr>
              <w:jc w:val="left"/>
            </w:pPr>
            <w:r>
              <w:t>1896</w:t>
            </w:r>
          </w:p>
        </w:tc>
        <w:tc>
          <w:tcPr>
            <w:tcW w:w="5245" w:type="dxa"/>
            <w:vAlign w:val="center"/>
          </w:tcPr>
          <w:p w14:paraId="306271C6" w14:textId="2353248D" w:rsidR="00AA44CA" w:rsidRDefault="00AA44CA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NOT SORTED</w:t>
            </w:r>
          </w:p>
        </w:tc>
      </w:tr>
      <w:tr w:rsidR="00607DA4" w:rsidRPr="00C85074" w14:paraId="7CCF2D21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402CC29B" w14:textId="77777777" w:rsidR="00607DA4" w:rsidRDefault="00607DA4" w:rsidP="0041567E">
            <w:pPr>
              <w:jc w:val="left"/>
            </w:pPr>
            <w:r>
              <w:t>6</w:t>
            </w:r>
          </w:p>
        </w:tc>
        <w:tc>
          <w:tcPr>
            <w:tcW w:w="5245" w:type="dxa"/>
            <w:vAlign w:val="center"/>
          </w:tcPr>
          <w:p w14:paraId="103282C3" w14:textId="1AEFCBD7" w:rsidR="00607DA4" w:rsidRDefault="00AA44CA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SORT</w:t>
            </w:r>
          </w:p>
        </w:tc>
      </w:tr>
    </w:tbl>
    <w:p w14:paraId="223A1399" w14:textId="29043716" w:rsidR="00607DA4" w:rsidRDefault="004A1447" w:rsidP="00783A86">
      <w:pPr>
        <w:pStyle w:val="Question"/>
      </w:pPr>
      <w:r>
        <w:t>Create a</w:t>
      </w:r>
      <w:r w:rsidR="001A5DAD">
        <w:t>n</w:t>
      </w:r>
      <w:r>
        <w:t xml:space="preserve"> algorithm that solve this problem.</w:t>
      </w:r>
    </w:p>
    <w:p w14:paraId="57EE6BEB" w14:textId="77777777" w:rsidR="001A5DAD" w:rsidRDefault="001A5DAD" w:rsidP="001A5DAD">
      <w:pPr>
        <w:pStyle w:val="Instructions"/>
      </w:pPr>
      <w:bookmarkStart w:id="0" w:name="_GoBack"/>
      <w:bookmarkEnd w:id="0"/>
    </w:p>
    <w:p w14:paraId="05D88449" w14:textId="77777777" w:rsidR="001A5DAD" w:rsidRDefault="001A5DAD" w:rsidP="001A5DAD">
      <w:pPr>
        <w:pStyle w:val="Instructions"/>
      </w:pPr>
    </w:p>
    <w:p w14:paraId="60CDEA8D" w14:textId="77777777" w:rsidR="001A5DAD" w:rsidRDefault="001A5DAD" w:rsidP="001A5DAD">
      <w:pPr>
        <w:pStyle w:val="Instructions"/>
      </w:pPr>
    </w:p>
    <w:p w14:paraId="1F1DE03A" w14:textId="77777777" w:rsidR="001A5DAD" w:rsidRDefault="001A5DAD" w:rsidP="001A5DAD">
      <w:pPr>
        <w:pStyle w:val="Instructions"/>
      </w:pPr>
    </w:p>
    <w:p w14:paraId="40064D52" w14:textId="77777777" w:rsidR="001A5DAD" w:rsidRDefault="001A5DAD" w:rsidP="001A5DAD">
      <w:pPr>
        <w:pStyle w:val="Instructions"/>
      </w:pPr>
    </w:p>
    <w:p w14:paraId="0A1982A2" w14:textId="77777777" w:rsidR="001A5DAD" w:rsidRDefault="001A5DAD" w:rsidP="001A5DAD">
      <w:pPr>
        <w:pStyle w:val="Instructions"/>
      </w:pPr>
    </w:p>
    <w:p w14:paraId="37433991" w14:textId="77777777" w:rsidR="001A5DAD" w:rsidRDefault="001A5DAD" w:rsidP="001A5DAD">
      <w:pPr>
        <w:pStyle w:val="Instructions"/>
      </w:pPr>
    </w:p>
    <w:p w14:paraId="3795CA72" w14:textId="77777777" w:rsidR="00536216" w:rsidRDefault="00536216" w:rsidP="001A5DAD">
      <w:pPr>
        <w:pStyle w:val="Instructions"/>
      </w:pPr>
    </w:p>
    <w:p w14:paraId="56E33FA6" w14:textId="77777777" w:rsidR="00536216" w:rsidRDefault="00536216" w:rsidP="001A5DAD">
      <w:pPr>
        <w:pStyle w:val="Instructions"/>
      </w:pPr>
    </w:p>
    <w:p w14:paraId="0F10749A" w14:textId="77777777" w:rsidR="00536216" w:rsidRDefault="00536216" w:rsidP="001A5DAD">
      <w:pPr>
        <w:pStyle w:val="Instructions"/>
      </w:pPr>
    </w:p>
    <w:p w14:paraId="4C521E9D" w14:textId="77777777" w:rsidR="00536216" w:rsidRDefault="00536216" w:rsidP="001A5DAD">
      <w:pPr>
        <w:pStyle w:val="Instructions"/>
      </w:pPr>
    </w:p>
    <w:p w14:paraId="4BC656BD" w14:textId="77777777" w:rsidR="00536216" w:rsidRDefault="00536216" w:rsidP="001A5DAD">
      <w:pPr>
        <w:pStyle w:val="Instructions"/>
      </w:pPr>
    </w:p>
    <w:p w14:paraId="2A30D50E" w14:textId="77777777" w:rsidR="00536216" w:rsidRDefault="00536216" w:rsidP="001A5DAD">
      <w:pPr>
        <w:pStyle w:val="Instructions"/>
      </w:pPr>
    </w:p>
    <w:p w14:paraId="3E3F927F" w14:textId="2D8A2130" w:rsidR="00536216" w:rsidRPr="00B1336D" w:rsidRDefault="00536216" w:rsidP="001A5DAD">
      <w:pPr>
        <w:pStyle w:val="Instructions"/>
      </w:pPr>
    </w:p>
    <w:p w14:paraId="290EA582" w14:textId="77777777" w:rsidR="00607DA4" w:rsidRPr="00B1336D" w:rsidRDefault="00607DA4" w:rsidP="00607DA4">
      <w:pPr>
        <w:rPr>
          <w:rFonts w:cstheme="minorHAnsi"/>
        </w:rPr>
      </w:pPr>
    </w:p>
    <w:p w14:paraId="3F256643" w14:textId="77777777" w:rsidR="006F3D41" w:rsidRDefault="006F3D41" w:rsidP="00C24B51"/>
    <w:sectPr w:rsidR="006F3D41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E75D8"/>
    <w:multiLevelType w:val="hybridMultilevel"/>
    <w:tmpl w:val="6E4C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D5B95"/>
    <w:multiLevelType w:val="multilevel"/>
    <w:tmpl w:val="7AB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51CE1"/>
    <w:multiLevelType w:val="multilevel"/>
    <w:tmpl w:val="4F80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B0123A7"/>
    <w:multiLevelType w:val="hybridMultilevel"/>
    <w:tmpl w:val="07DA6F42"/>
    <w:lvl w:ilvl="0" w:tplc="03288A02">
      <w:start w:val="76"/>
      <w:numFmt w:val="bullet"/>
      <w:lvlText w:val=""/>
      <w:lvlJc w:val="left"/>
      <w:pPr>
        <w:ind w:left="1065" w:hanging="705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46B84"/>
    <w:multiLevelType w:val="multilevel"/>
    <w:tmpl w:val="F1F0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E2E7E"/>
    <w:multiLevelType w:val="hybridMultilevel"/>
    <w:tmpl w:val="91EC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82BBD"/>
    <w:multiLevelType w:val="hybridMultilevel"/>
    <w:tmpl w:val="7AD24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46503"/>
    <w:multiLevelType w:val="multilevel"/>
    <w:tmpl w:val="039AA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7541ED8"/>
    <w:multiLevelType w:val="hybridMultilevel"/>
    <w:tmpl w:val="1890A8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4A2A6761"/>
    <w:multiLevelType w:val="hybridMultilevel"/>
    <w:tmpl w:val="386E3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4B018E"/>
    <w:multiLevelType w:val="hybridMultilevel"/>
    <w:tmpl w:val="C95E9D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56C15"/>
    <w:multiLevelType w:val="hybridMultilevel"/>
    <w:tmpl w:val="78886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777E5"/>
    <w:multiLevelType w:val="multilevel"/>
    <w:tmpl w:val="9704D8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1845A51"/>
    <w:multiLevelType w:val="multilevel"/>
    <w:tmpl w:val="4F468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62F05FC5"/>
    <w:multiLevelType w:val="hybridMultilevel"/>
    <w:tmpl w:val="1F36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139E0"/>
    <w:multiLevelType w:val="multilevel"/>
    <w:tmpl w:val="1EF86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D211C4"/>
    <w:multiLevelType w:val="hybridMultilevel"/>
    <w:tmpl w:val="23A6ECC4"/>
    <w:lvl w:ilvl="0" w:tplc="7F7E6FC4">
      <w:start w:val="1"/>
      <w:numFmt w:val="decimal"/>
      <w:pStyle w:val="Heading1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6F3059"/>
    <w:multiLevelType w:val="multilevel"/>
    <w:tmpl w:val="F9DC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99544D"/>
    <w:multiLevelType w:val="hybridMultilevel"/>
    <w:tmpl w:val="492C7190"/>
    <w:lvl w:ilvl="0" w:tplc="AE88418C">
      <w:start w:val="1"/>
      <w:numFmt w:val="decimal"/>
      <w:pStyle w:val="Question"/>
      <w:lvlText w:val="Q%1: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89489F"/>
    <w:multiLevelType w:val="multilevel"/>
    <w:tmpl w:val="9474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1E1B79"/>
    <w:multiLevelType w:val="hybridMultilevel"/>
    <w:tmpl w:val="66205C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5B419B"/>
    <w:multiLevelType w:val="hybridMultilevel"/>
    <w:tmpl w:val="7FCE67A4"/>
    <w:lvl w:ilvl="0" w:tplc="423C75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AF2C8C"/>
    <w:multiLevelType w:val="hybridMultilevel"/>
    <w:tmpl w:val="834455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841AE0"/>
    <w:multiLevelType w:val="hybridMultilevel"/>
    <w:tmpl w:val="611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FE0271"/>
    <w:multiLevelType w:val="hybridMultilevel"/>
    <w:tmpl w:val="006C7546"/>
    <w:lvl w:ilvl="0" w:tplc="F4EA7FE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7"/>
  </w:num>
  <w:num w:numId="5">
    <w:abstractNumId w:val="2"/>
  </w:num>
  <w:num w:numId="6">
    <w:abstractNumId w:val="13"/>
  </w:num>
  <w:num w:numId="7">
    <w:abstractNumId w:val="8"/>
  </w:num>
  <w:num w:numId="8">
    <w:abstractNumId w:val="23"/>
  </w:num>
  <w:num w:numId="9">
    <w:abstractNumId w:val="3"/>
  </w:num>
  <w:num w:numId="10">
    <w:abstractNumId w:val="14"/>
  </w:num>
  <w:num w:numId="11">
    <w:abstractNumId w:val="6"/>
  </w:num>
  <w:num w:numId="12">
    <w:abstractNumId w:val="21"/>
  </w:num>
  <w:num w:numId="13">
    <w:abstractNumId w:val="19"/>
  </w:num>
  <w:num w:numId="14">
    <w:abstractNumId w:val="4"/>
  </w:num>
  <w:num w:numId="15">
    <w:abstractNumId w:val="1"/>
  </w:num>
  <w:num w:numId="16">
    <w:abstractNumId w:val="11"/>
  </w:num>
  <w:num w:numId="17">
    <w:abstractNumId w:val="9"/>
  </w:num>
  <w:num w:numId="18">
    <w:abstractNumId w:val="24"/>
  </w:num>
  <w:num w:numId="19">
    <w:abstractNumId w:val="5"/>
  </w:num>
  <w:num w:numId="20">
    <w:abstractNumId w:val="0"/>
  </w:num>
  <w:num w:numId="21">
    <w:abstractNumId w:val="18"/>
  </w:num>
  <w:num w:numId="22">
    <w:abstractNumId w:val="22"/>
  </w:num>
  <w:num w:numId="23">
    <w:abstractNumId w:val="10"/>
  </w:num>
  <w:num w:numId="24">
    <w:abstractNumId w:val="20"/>
  </w:num>
  <w:num w:numId="25">
    <w:abstractNumId w:val="16"/>
  </w:num>
  <w:num w:numId="26">
    <w:abstractNumId w:val="18"/>
  </w:num>
  <w:num w:numId="27">
    <w:abstractNumId w:val="18"/>
    <w:lvlOverride w:ilvl="0">
      <w:startOverride w:val="1"/>
    </w:lvlOverride>
  </w:num>
  <w:num w:numId="28">
    <w:abstractNumId w:val="18"/>
    <w:lvlOverride w:ilvl="0">
      <w:startOverride w:val="1"/>
    </w:lvlOverride>
  </w:num>
  <w:num w:numId="29">
    <w:abstractNumId w:val="18"/>
    <w:lvlOverride w:ilvl="0">
      <w:startOverride w:val="1"/>
    </w:lvlOverride>
  </w:num>
  <w:num w:numId="30">
    <w:abstractNumId w:val="18"/>
  </w:num>
  <w:num w:numId="31">
    <w:abstractNumId w:val="18"/>
    <w:lvlOverride w:ilvl="0">
      <w:startOverride w:val="1"/>
    </w:lvlOverride>
  </w:num>
  <w:num w:numId="32">
    <w:abstractNumId w:val="18"/>
    <w:lvlOverride w:ilvl="0">
      <w:startOverride w:val="1"/>
    </w:lvlOverride>
  </w:num>
  <w:num w:numId="33">
    <w:abstractNumId w:val="1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D73"/>
    <w:rsid w:val="00046EC0"/>
    <w:rsid w:val="000538F4"/>
    <w:rsid w:val="00066D46"/>
    <w:rsid w:val="00070B3E"/>
    <w:rsid w:val="00077C91"/>
    <w:rsid w:val="00095AC0"/>
    <w:rsid w:val="000D7B8E"/>
    <w:rsid w:val="000E65F2"/>
    <w:rsid w:val="001047D8"/>
    <w:rsid w:val="00127C48"/>
    <w:rsid w:val="0014494E"/>
    <w:rsid w:val="00154DBE"/>
    <w:rsid w:val="00170AE5"/>
    <w:rsid w:val="00176DA5"/>
    <w:rsid w:val="001A5DAD"/>
    <w:rsid w:val="001D7D7F"/>
    <w:rsid w:val="001E5F0D"/>
    <w:rsid w:val="00230963"/>
    <w:rsid w:val="00235658"/>
    <w:rsid w:val="002470E0"/>
    <w:rsid w:val="00267592"/>
    <w:rsid w:val="0027597B"/>
    <w:rsid w:val="00285BCC"/>
    <w:rsid w:val="00297E0E"/>
    <w:rsid w:val="002D4629"/>
    <w:rsid w:val="003150AE"/>
    <w:rsid w:val="00337160"/>
    <w:rsid w:val="00346333"/>
    <w:rsid w:val="00361145"/>
    <w:rsid w:val="003654CE"/>
    <w:rsid w:val="00395214"/>
    <w:rsid w:val="003E18EC"/>
    <w:rsid w:val="003E3378"/>
    <w:rsid w:val="003E63EA"/>
    <w:rsid w:val="003E6809"/>
    <w:rsid w:val="00405D2C"/>
    <w:rsid w:val="00406DE4"/>
    <w:rsid w:val="00410C4A"/>
    <w:rsid w:val="00421870"/>
    <w:rsid w:val="00437BAE"/>
    <w:rsid w:val="00474FE9"/>
    <w:rsid w:val="00487E5A"/>
    <w:rsid w:val="00491B6D"/>
    <w:rsid w:val="004A1447"/>
    <w:rsid w:val="004B17C4"/>
    <w:rsid w:val="004B32ED"/>
    <w:rsid w:val="004B6DA6"/>
    <w:rsid w:val="004D2A69"/>
    <w:rsid w:val="004D6EEF"/>
    <w:rsid w:val="004E6707"/>
    <w:rsid w:val="004F000A"/>
    <w:rsid w:val="00536216"/>
    <w:rsid w:val="00552E83"/>
    <w:rsid w:val="00592A68"/>
    <w:rsid w:val="005B1B20"/>
    <w:rsid w:val="005E7448"/>
    <w:rsid w:val="00607DA4"/>
    <w:rsid w:val="00622C39"/>
    <w:rsid w:val="006640E8"/>
    <w:rsid w:val="00672D8A"/>
    <w:rsid w:val="00685B67"/>
    <w:rsid w:val="00687D50"/>
    <w:rsid w:val="00692F2D"/>
    <w:rsid w:val="00693C39"/>
    <w:rsid w:val="006D4265"/>
    <w:rsid w:val="006E015B"/>
    <w:rsid w:val="006E0B94"/>
    <w:rsid w:val="006F3D41"/>
    <w:rsid w:val="0070203E"/>
    <w:rsid w:val="00705066"/>
    <w:rsid w:val="00707F5D"/>
    <w:rsid w:val="00716996"/>
    <w:rsid w:val="00747B2C"/>
    <w:rsid w:val="00783A86"/>
    <w:rsid w:val="007C1CFC"/>
    <w:rsid w:val="00800554"/>
    <w:rsid w:val="008308A7"/>
    <w:rsid w:val="008572A3"/>
    <w:rsid w:val="008835DD"/>
    <w:rsid w:val="008C6519"/>
    <w:rsid w:val="008F38EB"/>
    <w:rsid w:val="00932AB1"/>
    <w:rsid w:val="0093474B"/>
    <w:rsid w:val="00950A89"/>
    <w:rsid w:val="00971D6F"/>
    <w:rsid w:val="0099007D"/>
    <w:rsid w:val="009A710D"/>
    <w:rsid w:val="009C0524"/>
    <w:rsid w:val="009C502E"/>
    <w:rsid w:val="009E0EFC"/>
    <w:rsid w:val="009E3456"/>
    <w:rsid w:val="009F3EDE"/>
    <w:rsid w:val="00A63A80"/>
    <w:rsid w:val="00A81D73"/>
    <w:rsid w:val="00A86449"/>
    <w:rsid w:val="00A86E94"/>
    <w:rsid w:val="00A96604"/>
    <w:rsid w:val="00AA44CA"/>
    <w:rsid w:val="00AA68EC"/>
    <w:rsid w:val="00AD7958"/>
    <w:rsid w:val="00AF1867"/>
    <w:rsid w:val="00B55618"/>
    <w:rsid w:val="00B5611D"/>
    <w:rsid w:val="00BA2986"/>
    <w:rsid w:val="00BD319B"/>
    <w:rsid w:val="00C24B51"/>
    <w:rsid w:val="00C310B6"/>
    <w:rsid w:val="00C314CC"/>
    <w:rsid w:val="00C411DE"/>
    <w:rsid w:val="00C57EB5"/>
    <w:rsid w:val="00C71D30"/>
    <w:rsid w:val="00C739B3"/>
    <w:rsid w:val="00C8129B"/>
    <w:rsid w:val="00C814F5"/>
    <w:rsid w:val="00C85074"/>
    <w:rsid w:val="00C90A73"/>
    <w:rsid w:val="00CA097E"/>
    <w:rsid w:val="00CA7190"/>
    <w:rsid w:val="00CD5D61"/>
    <w:rsid w:val="00CE08EC"/>
    <w:rsid w:val="00CE56CC"/>
    <w:rsid w:val="00D24DE8"/>
    <w:rsid w:val="00D445A4"/>
    <w:rsid w:val="00D45E04"/>
    <w:rsid w:val="00D81C7B"/>
    <w:rsid w:val="00D90B56"/>
    <w:rsid w:val="00DB67BF"/>
    <w:rsid w:val="00DC5C4E"/>
    <w:rsid w:val="00DE20AB"/>
    <w:rsid w:val="00E13AA0"/>
    <w:rsid w:val="00E2330F"/>
    <w:rsid w:val="00E54974"/>
    <w:rsid w:val="00E558C2"/>
    <w:rsid w:val="00EA454D"/>
    <w:rsid w:val="00EC7A19"/>
    <w:rsid w:val="00ED1925"/>
    <w:rsid w:val="00EE22E4"/>
    <w:rsid w:val="00F268FA"/>
    <w:rsid w:val="00F3100B"/>
    <w:rsid w:val="00F5142D"/>
    <w:rsid w:val="00F52F13"/>
    <w:rsid w:val="00F5675A"/>
    <w:rsid w:val="00F61A1D"/>
    <w:rsid w:val="00FD4B92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7D3E1"/>
  <w15:chartTrackingRefBased/>
  <w15:docId w15:val="{51094020-3D15-4A44-B1F8-04111906C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4CE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494E"/>
    <w:pPr>
      <w:keepNext/>
      <w:keepLines/>
      <w:pageBreakBefore/>
      <w:numPr>
        <w:numId w:val="25"/>
      </w:numPr>
      <w:spacing w:before="240" w:after="240"/>
      <w:ind w:left="0" w:firstLine="0"/>
      <w:contextualSpacing w:val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B2C"/>
    <w:pPr>
      <w:keepNext/>
      <w:keepLines/>
      <w:spacing w:before="40" w:after="0" w:line="276" w:lineRule="auto"/>
      <w:contextualSpacing w:val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4494E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NoSpacing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DefaultParagraphFon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TableGrid">
    <w:name w:val="Table Grid"/>
    <w:basedOn w:val="Table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E22E4"/>
    <w:pPr>
      <w:ind w:left="720"/>
    </w:pPr>
    <w:rPr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B2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/>
      <w14:ligatures w14:val="none"/>
    </w:rPr>
  </w:style>
  <w:style w:type="paragraph" w:styleId="NormalWeb">
    <w:name w:val="Normal (Web)"/>
    <w:basedOn w:val="Normal"/>
    <w:uiPriority w:val="99"/>
    <w:unhideWhenUsed/>
    <w:rsid w:val="00747B2C"/>
    <w:pPr>
      <w:spacing w:before="100" w:beforeAutospacing="1" w:after="100" w:afterAutospacing="1"/>
      <w:contextualSpacing w:val="0"/>
      <w:jc w:val="left"/>
    </w:pPr>
    <w:rPr>
      <w:rFonts w:ascii="Times New Roman" w:eastAsiaTheme="minorEastAsia" w:hAnsi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E08EC"/>
    <w:rPr>
      <w:b/>
      <w:bCs/>
    </w:rPr>
  </w:style>
  <w:style w:type="character" w:styleId="Emphasis">
    <w:name w:val="Emphasis"/>
    <w:basedOn w:val="DefaultParagraphFont"/>
    <w:uiPriority w:val="20"/>
    <w:qFormat/>
    <w:rsid w:val="00CE08EC"/>
    <w:rPr>
      <w:i/>
      <w:iCs/>
    </w:rPr>
  </w:style>
  <w:style w:type="character" w:styleId="Hyperlink">
    <w:name w:val="Hyperlink"/>
    <w:basedOn w:val="DefaultParagraphFont"/>
    <w:uiPriority w:val="99"/>
    <w:unhideWhenUsed/>
    <w:rsid w:val="00D445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45A4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8F38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Question">
    <w:name w:val="Question"/>
    <w:basedOn w:val="Normal"/>
    <w:link w:val="QuestionCar"/>
    <w:qFormat/>
    <w:rsid w:val="0014494E"/>
    <w:pPr>
      <w:numPr>
        <w:numId w:val="30"/>
      </w:numPr>
      <w:spacing w:before="240" w:after="240"/>
      <w:contextualSpacing w:val="0"/>
    </w:pPr>
    <w:rPr>
      <w:rFonts w:eastAsia="Arial" w:cstheme="minorHAnsi"/>
      <w:bCs/>
    </w:rPr>
  </w:style>
  <w:style w:type="character" w:customStyle="1" w:styleId="QuestionCar">
    <w:name w:val="Question Car"/>
    <w:basedOn w:val="DefaultParagraphFont"/>
    <w:link w:val="Question"/>
    <w:rsid w:val="00421870"/>
    <w:rPr>
      <w:rFonts w:eastAsia="Arial" w:cstheme="minorHAnsi"/>
      <w:bCs/>
      <w:kern w:val="0"/>
      <w:sz w:val="20"/>
      <w:szCs w:val="20"/>
      <w:lang w:val="en-US" w:eastAsia="en-GB" w:bidi="km-K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92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78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Mod&#232;les%20Office%20personnalis&#233;s\PN\EXERCISE%20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EXERCISE Template.dotx</Template>
  <TotalTime>108</TotalTime>
  <Pages>5</Pages>
  <Words>307</Words>
  <Characters>1750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SENGHAK.CHHUN</cp:lastModifiedBy>
  <cp:revision>4</cp:revision>
  <dcterms:created xsi:type="dcterms:W3CDTF">2023-07-20T08:04:00Z</dcterms:created>
  <dcterms:modified xsi:type="dcterms:W3CDTF">2023-07-29T09:43:00Z</dcterms:modified>
</cp:coreProperties>
</file>