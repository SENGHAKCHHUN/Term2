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004E1" w14:textId="77777777" w:rsidR="00A570E9" w:rsidRDefault="00A570E9" w:rsidP="00A570E9">
      <w:pPr>
        <w:pStyle w:val="Heading1"/>
        <w:rPr>
          <w:rFonts w:eastAsia="Times New Roman"/>
          <w:lang w:val="en-GB" w:eastAsia="fr-FR" w:bidi="ar-SA"/>
        </w:rPr>
      </w:pPr>
    </w:p>
    <w:p w14:paraId="10C02859" w14:textId="71ACF28E" w:rsidR="00A570E9" w:rsidRPr="00A570E9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(n1) on the console.</w:t>
      </w:r>
    </w:p>
    <w:p w14:paraId="36D89C9A" w14:textId="12E21FF5" w:rsidR="00A570E9" w:rsidRPr="00562C10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(n2) on the console.</w:t>
      </w:r>
    </w:p>
    <w:p w14:paraId="1A595E59" w14:textId="754C54DE" w:rsidR="00562C10" w:rsidRDefault="00562C10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Compare the two number:</w:t>
      </w:r>
    </w:p>
    <w:p w14:paraId="76DB3264" w14:textId="59EDE444" w:rsidR="00562C10" w:rsidRPr="00A570E9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If n2 is greater than n1 print the sum of the two numbers.</w:t>
      </w:r>
    </w:p>
    <w:p w14:paraId="6CDEEC84" w14:textId="643C7B3F" w:rsidR="00A60A6D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 xml:space="preserve">Otherwise print </w:t>
      </w:r>
      <w:r w:rsidRPr="00562C10">
        <w:rPr>
          <w:rFonts w:eastAsia="Times New Roman"/>
          <w:i/>
          <w:iCs/>
          <w:lang w:val="en-GB" w:eastAsia="fr-FR" w:bidi="ar-SA"/>
        </w:rPr>
        <w:t>-1</w:t>
      </w:r>
      <w:r>
        <w:rPr>
          <w:rFonts w:eastAsia="Times New Roman"/>
          <w:lang w:val="en-GB" w:eastAsia="fr-FR" w:bidi="ar-SA"/>
        </w:rPr>
        <w:t>.</w:t>
      </w:r>
    </w:p>
    <w:p w14:paraId="709768D8" w14:textId="07778683" w:rsidR="00300B07" w:rsidRPr="002261F6" w:rsidRDefault="002261F6" w:rsidP="003A5A3D">
      <w:pPr>
        <w:pStyle w:val="Question"/>
      </w:pPr>
      <w:r>
        <w:t xml:space="preserve">What will be the </w:t>
      </w:r>
      <w:r w:rsidRPr="00300B07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897D7A" w:rsidRPr="00267592" w14:paraId="4770DDAF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729F7D6C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9B7F55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97D7A" w:rsidRPr="00A63A80" w14:paraId="1C7D676A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5B915C0C" w14:textId="2C2AC858" w:rsidR="00897D7A" w:rsidRDefault="00897D7A" w:rsidP="00DF6740">
            <w:r>
              <w:t>&gt; 3</w:t>
            </w:r>
          </w:p>
          <w:p w14:paraId="4FF55B83" w14:textId="0054A3E0" w:rsidR="00897D7A" w:rsidRPr="00622066" w:rsidRDefault="00897D7A" w:rsidP="00DF6740">
            <w:r>
              <w:t>&gt; 8</w:t>
            </w:r>
          </w:p>
        </w:tc>
        <w:tc>
          <w:tcPr>
            <w:tcW w:w="6585" w:type="dxa"/>
            <w:vAlign w:val="center"/>
          </w:tcPr>
          <w:p w14:paraId="12C4A1BC" w14:textId="1F3AA635" w:rsidR="00897D7A" w:rsidRPr="00A63A80" w:rsidRDefault="004B3E1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8 (8 = 3 + 5)</w:t>
            </w:r>
          </w:p>
        </w:tc>
      </w:tr>
      <w:tr w:rsidR="00897D7A" w14:paraId="68A13842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90E9BFA" w14:textId="5B34B3D4" w:rsidR="00897D7A" w:rsidRDefault="00897D7A" w:rsidP="00897D7A">
            <w:r>
              <w:t>&gt; 5</w:t>
            </w:r>
          </w:p>
          <w:p w14:paraId="11F5173E" w14:textId="2EA02EBA" w:rsidR="00897D7A" w:rsidRDefault="00897D7A" w:rsidP="00897D7A">
            <w:r>
              <w:t>&gt; 5</w:t>
            </w:r>
          </w:p>
        </w:tc>
        <w:tc>
          <w:tcPr>
            <w:tcW w:w="6585" w:type="dxa"/>
            <w:vAlign w:val="center"/>
          </w:tcPr>
          <w:p w14:paraId="02894ED0" w14:textId="52FEE1E6" w:rsidR="00897D7A" w:rsidRDefault="00984EE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134505D0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63A3A92" w14:textId="63FDCC7F" w:rsidR="00897D7A" w:rsidRDefault="00897D7A" w:rsidP="00897D7A">
            <w:r>
              <w:t>&gt; 10</w:t>
            </w:r>
          </w:p>
          <w:p w14:paraId="0BF82CC0" w14:textId="42E5CFA7" w:rsidR="00897D7A" w:rsidRDefault="00897D7A" w:rsidP="00897D7A">
            <w:r>
              <w:t>&gt; 8</w:t>
            </w:r>
          </w:p>
        </w:tc>
        <w:tc>
          <w:tcPr>
            <w:tcW w:w="6585" w:type="dxa"/>
            <w:vAlign w:val="center"/>
          </w:tcPr>
          <w:p w14:paraId="4AD97407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897D7A" w14:paraId="0439E32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29F01DA" w14:textId="4C18D76D" w:rsidR="00897D7A" w:rsidRDefault="00897D7A" w:rsidP="00897D7A">
            <w:r>
              <w:t>&gt; 0</w:t>
            </w:r>
          </w:p>
          <w:p w14:paraId="59FCCB29" w14:textId="08B0D4E2" w:rsidR="00897D7A" w:rsidRDefault="00897D7A" w:rsidP="00897D7A">
            <w:r>
              <w:t xml:space="preserve">&gt; </w:t>
            </w:r>
            <w:r w:rsidR="00A84089">
              <w:t>5</w:t>
            </w:r>
          </w:p>
        </w:tc>
        <w:tc>
          <w:tcPr>
            <w:tcW w:w="6585" w:type="dxa"/>
            <w:vAlign w:val="center"/>
          </w:tcPr>
          <w:p w14:paraId="520AD27D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897D7A" w14:paraId="4EF8E265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73D447F" w14:textId="66A6E64F" w:rsidR="00897D7A" w:rsidRDefault="00897D7A" w:rsidP="00897D7A">
            <w:r>
              <w:t>&gt; 1</w:t>
            </w:r>
          </w:p>
          <w:p w14:paraId="3BCBE533" w14:textId="0DD1CF0F" w:rsidR="00897D7A" w:rsidRDefault="00897D7A" w:rsidP="00897D7A">
            <w:r>
              <w:t>&gt; 3</w:t>
            </w:r>
          </w:p>
        </w:tc>
        <w:tc>
          <w:tcPr>
            <w:tcW w:w="6585" w:type="dxa"/>
            <w:vAlign w:val="center"/>
          </w:tcPr>
          <w:p w14:paraId="18249871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68DB517E" w14:textId="77777777" w:rsidR="00D41A58" w:rsidRDefault="00D41A58" w:rsidP="00D41A58">
      <w:pPr>
        <w:pStyle w:val="Question"/>
      </w:pPr>
      <w:r w:rsidRPr="00C477FD">
        <w:rPr>
          <w:b/>
        </w:rPr>
        <w:t xml:space="preserve">Analyze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D41A58" w14:paraId="2E7B9734" w14:textId="77777777" w:rsidTr="00EE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231AE" w14:textId="77777777" w:rsidR="00D41A58" w:rsidRDefault="00D41A58" w:rsidP="00EE441B">
            <w:r>
              <w:t>Element</w:t>
            </w:r>
          </w:p>
        </w:tc>
        <w:tc>
          <w:tcPr>
            <w:tcW w:w="2970" w:type="dxa"/>
          </w:tcPr>
          <w:p w14:paraId="5AC8B10F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603D65E9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D41A58" w14:paraId="739EB0F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6646D85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BA508" wp14:editId="43A6EAA3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0228E73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65CA7A08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3B8624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0438386F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29F864B4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45B09" wp14:editId="71A550B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1C9919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93C06DD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4EE00BF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A58" w14:paraId="55386A3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BD9C027" w14:textId="77777777" w:rsidR="00D41A58" w:rsidRDefault="00D41A58" w:rsidP="00EE441B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1684C6" wp14:editId="70F0895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BC5D0C4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BADA37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7F64B31D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13475A9B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050154C" w14:textId="77777777" w:rsidR="00D41A58" w:rsidRPr="004B6DA6" w:rsidRDefault="00D41A58" w:rsidP="00EE441B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2316A" wp14:editId="58BE82C1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024E14D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B4E09D5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0BDC08B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07BF4" w14:textId="3F943A8B" w:rsidR="005B2BEC" w:rsidRDefault="00D41A58" w:rsidP="005B2BEC">
      <w:pPr>
        <w:pStyle w:val="Question"/>
      </w:pPr>
      <w:r>
        <w:t>From the following code, draw the corresponding flowchart.</w:t>
      </w:r>
    </w:p>
    <w:p w14:paraId="7B49AF94" w14:textId="3750F67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n1 = int(input())</w:t>
      </w:r>
    </w:p>
    <w:p w14:paraId="54E1C89C" w14:textId="3EE6CCF0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n2 = int(input())</w:t>
      </w:r>
    </w:p>
    <w:p w14:paraId="74D9EEA5" w14:textId="01EB674E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sum = -1</w:t>
      </w:r>
    </w:p>
    <w:p w14:paraId="67A5384F" w14:textId="33954E5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if n2 &gt; n1:</w:t>
      </w:r>
    </w:p>
    <w:p w14:paraId="486E1F04" w14:textId="20E60FB5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 xml:space="preserve">    sum = n1 + n2</w:t>
      </w:r>
    </w:p>
    <w:p w14:paraId="18462A65" w14:textId="1B4C323A" w:rsidR="00D41A58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print(sum)</w:t>
      </w:r>
    </w:p>
    <w:p w14:paraId="3ED17521" w14:textId="3C3A1753" w:rsidR="00CF7A00" w:rsidRPr="00861DDC" w:rsidRDefault="00861DDC" w:rsidP="00F01F37">
      <w:pPr>
        <w:pStyle w:val="Question"/>
        <w:rPr>
          <w:rFonts w:eastAsia="Times New Roman"/>
          <w:lang w:val="en-GB" w:eastAsia="fr-FR" w:bidi="ar-SA"/>
        </w:rPr>
      </w:pPr>
      <w:r>
        <w:t>Solve this poll of question on hacker</w:t>
      </w:r>
      <w:r w:rsidR="00DC5E69">
        <w:t>r</w:t>
      </w:r>
      <w:r>
        <w:t>ank:</w:t>
      </w:r>
    </w:p>
    <w:p w14:paraId="3F246B34" w14:textId="77777777" w:rsidR="00A60A6D" w:rsidRPr="00A570E9" w:rsidRDefault="000068AA" w:rsidP="00A570E9">
      <w:pPr>
        <w:rPr>
          <w:lang w:val="en-GB"/>
        </w:rPr>
      </w:pPr>
      <w:hyperlink r:id="rId5" w:history="1">
        <w:r w:rsidR="00A60A6D" w:rsidRPr="00A570E9">
          <w:rPr>
            <w:rStyle w:val="Hyperlink"/>
            <w:rFonts w:cstheme="minorHAnsi"/>
            <w:color w:val="auto"/>
            <w:lang w:val="en-GB"/>
          </w:rPr>
          <w:t>https://www.hackerrank.com/work/tests/1404754/questions</w:t>
        </w:r>
      </w:hyperlink>
    </w:p>
    <w:p w14:paraId="3867456B" w14:textId="77777777" w:rsidR="00A60A6D" w:rsidRPr="00A570E9" w:rsidRDefault="00A60A6D" w:rsidP="00A570E9"/>
    <w:p w14:paraId="1D7699BD" w14:textId="77777777" w:rsidR="00296293" w:rsidRPr="00A570E9" w:rsidRDefault="00296293" w:rsidP="006D72CC">
      <w:pPr>
        <w:pStyle w:val="Heading1"/>
      </w:pPr>
    </w:p>
    <w:p w14:paraId="0C226B72" w14:textId="38110471" w:rsidR="00A60A6D" w:rsidRPr="00A570E9" w:rsidRDefault="00A60A6D" w:rsidP="005F3737">
      <w:pPr>
        <w:pStyle w:val="ListParagraph"/>
        <w:numPr>
          <w:ilvl w:val="0"/>
          <w:numId w:val="4"/>
        </w:numPr>
      </w:pPr>
      <w:r w:rsidRPr="00A570E9">
        <w:t>Check if string contains only “A”</w:t>
      </w:r>
      <w:r w:rsidR="00E4139C">
        <w:t>.</w:t>
      </w:r>
    </w:p>
    <w:p w14:paraId="1B695D85" w14:textId="77777777" w:rsidR="00C47140" w:rsidRPr="002261F6" w:rsidRDefault="00C47140" w:rsidP="005F3737">
      <w:pPr>
        <w:pStyle w:val="Question"/>
        <w:numPr>
          <w:ilvl w:val="0"/>
          <w:numId w:val="5"/>
        </w:numPr>
      </w:pPr>
      <w:r>
        <w:t xml:space="preserve">What will be the </w:t>
      </w:r>
      <w:r w:rsidRPr="00BA7039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C47140" w:rsidRPr="00267592" w14:paraId="2E9B4661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3435791B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273C6B9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47140" w:rsidRPr="00A63A80" w14:paraId="7E32C000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76C8F1E8" w14:textId="143C83E7" w:rsidR="00C47140" w:rsidRPr="00622066" w:rsidRDefault="001427C1" w:rsidP="00DF6740">
            <w:r w:rsidRPr="00A570E9">
              <w:t>BBBB</w:t>
            </w:r>
          </w:p>
        </w:tc>
        <w:tc>
          <w:tcPr>
            <w:tcW w:w="4820" w:type="dxa"/>
            <w:vAlign w:val="center"/>
          </w:tcPr>
          <w:p w14:paraId="15F54A5E" w14:textId="570933D8" w:rsidR="00C47140" w:rsidRPr="00A63A8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36345458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82EFE9" w14:textId="718429EC" w:rsidR="00C47140" w:rsidRDefault="001427C1" w:rsidP="00DF6740">
            <w:r w:rsidRPr="00A570E9">
              <w:t>AA</w:t>
            </w:r>
          </w:p>
        </w:tc>
        <w:tc>
          <w:tcPr>
            <w:tcW w:w="4820" w:type="dxa"/>
            <w:vAlign w:val="center"/>
          </w:tcPr>
          <w:p w14:paraId="593A8CB1" w14:textId="1E92A26A" w:rsidR="00C4714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C47140" w14:paraId="389BA046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2AF1F3D3" w14:textId="28FAFBD5" w:rsidR="00C47140" w:rsidRDefault="001427C1" w:rsidP="00DF6740">
            <w:r w:rsidRPr="00A570E9">
              <w:t>BBBBA</w:t>
            </w:r>
          </w:p>
        </w:tc>
        <w:tc>
          <w:tcPr>
            <w:tcW w:w="4820" w:type="dxa"/>
            <w:vAlign w:val="center"/>
          </w:tcPr>
          <w:p w14:paraId="1F23B9CD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195CE7C4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1AC99A7" w14:textId="3BD4DAD5" w:rsidR="00C47140" w:rsidRDefault="001427C1" w:rsidP="00DF6740">
            <w:r>
              <w:t>AABC</w:t>
            </w:r>
          </w:p>
        </w:tc>
        <w:tc>
          <w:tcPr>
            <w:tcW w:w="4820" w:type="dxa"/>
            <w:vAlign w:val="center"/>
          </w:tcPr>
          <w:p w14:paraId="758F6685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64879179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14552E55" w14:textId="4843B06A" w:rsidR="00C47140" w:rsidRDefault="001427C1" w:rsidP="00DF6740">
            <w:r>
              <w:t>AAAAAAA</w:t>
            </w:r>
          </w:p>
        </w:tc>
        <w:tc>
          <w:tcPr>
            <w:tcW w:w="4820" w:type="dxa"/>
            <w:vAlign w:val="center"/>
          </w:tcPr>
          <w:p w14:paraId="22DF1DD1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367C45" w14:paraId="27518B53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9B932F" w14:textId="7C400687" w:rsidR="00367C45" w:rsidRDefault="00367C45" w:rsidP="00DF6740">
            <w:r>
              <w:t>AAAD</w:t>
            </w:r>
          </w:p>
        </w:tc>
        <w:tc>
          <w:tcPr>
            <w:tcW w:w="4820" w:type="dxa"/>
            <w:vAlign w:val="center"/>
          </w:tcPr>
          <w:p w14:paraId="0A6A33CA" w14:textId="77777777" w:rsidR="00367C45" w:rsidRDefault="00367C45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1F12FF90" w14:textId="03568466" w:rsidR="00C47140" w:rsidRDefault="00D452BC" w:rsidP="00200EF3">
      <w:pPr>
        <w:pStyle w:val="Question"/>
      </w:pPr>
      <w:r>
        <w:t>Fill up the gap of the following flowchart.</w:t>
      </w:r>
    </w:p>
    <w:p w14:paraId="639B8EF2" w14:textId="21031917" w:rsidR="00B77D58" w:rsidRDefault="00D064AB" w:rsidP="00D064AB">
      <w:pPr>
        <w:jc w:val="center"/>
      </w:pPr>
      <w:r>
        <w:object w:dxaOrig="9613" w:dyaOrig="5399" w14:anchorId="3D89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346.5pt" o:ole="">
            <v:imagedata r:id="rId6" o:title=""/>
          </v:shape>
          <o:OLEObject Type="Embed" ProgID="PowerPoint.Show.12" ShapeID="_x0000_i1025" DrawAspect="Content" ObjectID="_1752831293" r:id="rId7"/>
        </w:object>
      </w:r>
    </w:p>
    <w:p w14:paraId="53A53F76" w14:textId="40587C9D" w:rsidR="00D064AB" w:rsidRDefault="00D064AB">
      <w:pPr>
        <w:spacing w:after="160" w:line="259" w:lineRule="auto"/>
        <w:contextualSpacing w:val="0"/>
        <w:jc w:val="left"/>
      </w:pPr>
      <w:r>
        <w:br w:type="page"/>
      </w:r>
    </w:p>
    <w:p w14:paraId="1DB15D5E" w14:textId="77777777" w:rsidR="00D064AB" w:rsidRDefault="00D064AB" w:rsidP="00D064AB"/>
    <w:p w14:paraId="1582C9AD" w14:textId="4C903745" w:rsidR="00D452BC" w:rsidRDefault="00D452BC" w:rsidP="00200EF3">
      <w:pPr>
        <w:pStyle w:val="Question"/>
      </w:pPr>
      <w:r>
        <w:t>Implement it</w:t>
      </w:r>
      <w:r w:rsidR="00900CB1">
        <w:t xml:space="preserve"> in Python.</w:t>
      </w:r>
    </w:p>
    <w:p w14:paraId="17B40C94" w14:textId="268152D2" w:rsidR="00D452BC" w:rsidRPr="002261F6" w:rsidRDefault="00D452BC" w:rsidP="00D452BC">
      <w:pPr>
        <w:pStyle w:val="Question"/>
      </w:pPr>
      <w:r>
        <w:t>Execute it and fill up the following result table.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452BC" w:rsidRPr="00267592" w14:paraId="4A931E27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715354EB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24ED9C55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452BC" w:rsidRPr="00A63A80" w14:paraId="2B5C663F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08F89DA1" w14:textId="2017F8AD" w:rsidR="00D452BC" w:rsidRPr="00622066" w:rsidRDefault="00D452BC" w:rsidP="00EE441B">
            <w:r w:rsidRPr="00A570E9">
              <w:t>BBB</w:t>
            </w:r>
            <w:r w:rsidR="00900CB1">
              <w:t>A</w:t>
            </w:r>
            <w:r w:rsidRPr="00A570E9">
              <w:t>B</w:t>
            </w:r>
          </w:p>
        </w:tc>
        <w:tc>
          <w:tcPr>
            <w:tcW w:w="4820" w:type="dxa"/>
            <w:vAlign w:val="center"/>
          </w:tcPr>
          <w:p w14:paraId="44C3ECB3" w14:textId="5F58F49D" w:rsidR="00D452BC" w:rsidRPr="00A63A80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4473C0D7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12CB42DA" w14:textId="4316B25E" w:rsidR="00D452BC" w:rsidRDefault="00D452BC" w:rsidP="00EE441B">
            <w:r w:rsidRPr="00A570E9">
              <w:t>AA</w:t>
            </w:r>
            <w:r w:rsidR="00DB671A">
              <w:t>AAAA</w:t>
            </w:r>
          </w:p>
        </w:tc>
        <w:tc>
          <w:tcPr>
            <w:tcW w:w="4820" w:type="dxa"/>
            <w:vAlign w:val="center"/>
          </w:tcPr>
          <w:p w14:paraId="1AD04F02" w14:textId="3CDC0281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0C8D6086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27B9CC07" w14:textId="2CD171B1" w:rsidR="00D452BC" w:rsidRDefault="00DB671A" w:rsidP="00EE441B">
            <w:r>
              <w:t>A</w:t>
            </w:r>
            <w:r w:rsidR="00D452BC" w:rsidRPr="00A570E9">
              <w:t>B</w:t>
            </w:r>
            <w:r>
              <w:t>A</w:t>
            </w:r>
            <w:r w:rsidR="00D452BC" w:rsidRPr="00A570E9">
              <w:t>BBBA</w:t>
            </w:r>
          </w:p>
        </w:tc>
        <w:tc>
          <w:tcPr>
            <w:tcW w:w="4820" w:type="dxa"/>
            <w:vAlign w:val="center"/>
          </w:tcPr>
          <w:p w14:paraId="1DD4ECC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677E646F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26BCA54F" w14:textId="7A035981" w:rsidR="00D452BC" w:rsidRDefault="00D452BC" w:rsidP="00EE441B">
            <w:r>
              <w:t>AABC</w:t>
            </w:r>
            <w:r w:rsidR="00DB671A">
              <w:t>A</w:t>
            </w:r>
          </w:p>
        </w:tc>
        <w:tc>
          <w:tcPr>
            <w:tcW w:w="4820" w:type="dxa"/>
            <w:vAlign w:val="center"/>
          </w:tcPr>
          <w:p w14:paraId="2E1E9D1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34B5635B" w14:textId="77777777" w:rsidR="00A60A6D" w:rsidRPr="00A570E9" w:rsidRDefault="00A60A6D" w:rsidP="00A570E9"/>
    <w:p w14:paraId="172FC4F4" w14:textId="77777777" w:rsidR="00296293" w:rsidRPr="00A570E9" w:rsidRDefault="00296293" w:rsidP="006D72CC">
      <w:pPr>
        <w:pStyle w:val="Heading1"/>
      </w:pPr>
    </w:p>
    <w:p w14:paraId="586CCF7E" w14:textId="20C09439" w:rsidR="003919EE" w:rsidRDefault="009D7E9F" w:rsidP="005F3737">
      <w:pPr>
        <w:pStyle w:val="ListParagraph"/>
        <w:numPr>
          <w:ilvl w:val="0"/>
          <w:numId w:val="4"/>
        </w:numPr>
      </w:pPr>
      <w:r w:rsidRPr="00A570E9">
        <w:t>Enter a number again and again</w:t>
      </w:r>
      <w:r w:rsidR="003919EE">
        <w:t xml:space="preserve"> until there is no “end” string.</w:t>
      </w:r>
    </w:p>
    <w:p w14:paraId="72D09ABF" w14:textId="77777777" w:rsidR="009D7E9F" w:rsidRPr="00A570E9" w:rsidRDefault="009D7E9F" w:rsidP="005F3737">
      <w:pPr>
        <w:pStyle w:val="ListParagraph"/>
        <w:numPr>
          <w:ilvl w:val="0"/>
          <w:numId w:val="4"/>
        </w:numPr>
      </w:pPr>
      <w:r w:rsidRPr="00A570E9">
        <w:t>Print the even number in the console</w:t>
      </w:r>
      <w:r>
        <w:t>.</w:t>
      </w:r>
    </w:p>
    <w:p w14:paraId="5CD47310" w14:textId="77777777" w:rsidR="00D53711" w:rsidRPr="002261F6" w:rsidRDefault="00D53711" w:rsidP="005F3737">
      <w:pPr>
        <w:pStyle w:val="Question"/>
        <w:numPr>
          <w:ilvl w:val="0"/>
          <w:numId w:val="6"/>
        </w:numPr>
      </w:pPr>
      <w:r>
        <w:t xml:space="preserve">What will be the </w:t>
      </w:r>
      <w:r w:rsidRPr="00D53711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53711" w:rsidRPr="00267592" w14:paraId="39D86BB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5D4F127D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3D8531E8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3711" w:rsidRPr="00A63A80" w14:paraId="64070CD3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5618DDE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6A8C6892" w14:textId="77777777" w:rsidR="00A8065D" w:rsidRPr="00A570E9" w:rsidRDefault="00A8065D" w:rsidP="00A8065D">
            <w:r>
              <w:t xml:space="preserve">&gt; </w:t>
            </w:r>
            <w:r w:rsidRPr="00A570E9">
              <w:t>3</w:t>
            </w:r>
          </w:p>
          <w:p w14:paraId="27948A99" w14:textId="77777777" w:rsidR="00A8065D" w:rsidRPr="00A570E9" w:rsidRDefault="00A8065D" w:rsidP="00A8065D">
            <w:r>
              <w:t xml:space="preserve">&gt; </w:t>
            </w:r>
            <w:r w:rsidRPr="00A570E9">
              <w:t>2</w:t>
            </w:r>
          </w:p>
          <w:p w14:paraId="0895D618" w14:textId="77777777" w:rsidR="00A8065D" w:rsidRPr="00A570E9" w:rsidRDefault="00A8065D" w:rsidP="00A8065D">
            <w:r>
              <w:t xml:space="preserve">&gt; </w:t>
            </w:r>
            <w:r w:rsidRPr="00A570E9">
              <w:t>10</w:t>
            </w:r>
          </w:p>
          <w:p w14:paraId="3EA954E6" w14:textId="39B9AC4D" w:rsidR="00D53711" w:rsidRPr="00622066" w:rsidRDefault="00A8065D" w:rsidP="00A8065D">
            <w:r>
              <w:t xml:space="preserve">&gt; </w:t>
            </w:r>
            <w:r w:rsidR="003919EE">
              <w:t>end</w:t>
            </w:r>
          </w:p>
        </w:tc>
        <w:tc>
          <w:tcPr>
            <w:tcW w:w="4820" w:type="dxa"/>
            <w:vAlign w:val="center"/>
          </w:tcPr>
          <w:p w14:paraId="012ADA58" w14:textId="60C65EF4" w:rsidR="00D53711" w:rsidRPr="00A63A80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  <w:r w:rsidR="005F3737">
              <w:rPr>
                <w:rFonts w:eastAsia="Consolas" w:cstheme="minorHAnsi"/>
                <w:lang w:val="en-GB"/>
              </w:rPr>
              <w:t>:</w:t>
            </w:r>
            <w:r>
              <w:rPr>
                <w:rFonts w:eastAsia="Consolas" w:cstheme="minorHAnsi"/>
                <w:lang w:val="en-GB"/>
              </w:rPr>
              <w:t>10</w:t>
            </w:r>
          </w:p>
        </w:tc>
      </w:tr>
      <w:tr w:rsidR="00D53711" w14:paraId="5E777BCC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72C14F03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7D012970" w14:textId="77777777" w:rsidR="00A8065D" w:rsidRPr="00A570E9" w:rsidRDefault="00A8065D" w:rsidP="00A8065D">
            <w:r>
              <w:t xml:space="preserve">&gt; </w:t>
            </w:r>
            <w:r w:rsidRPr="00A570E9">
              <w:t>4</w:t>
            </w:r>
          </w:p>
          <w:p w14:paraId="309F9790" w14:textId="77777777" w:rsidR="00A8065D" w:rsidRPr="00A570E9" w:rsidRDefault="00A8065D" w:rsidP="00A8065D">
            <w:r>
              <w:t xml:space="preserve">&gt; </w:t>
            </w:r>
            <w:r w:rsidRPr="00A570E9">
              <w:t>8</w:t>
            </w:r>
          </w:p>
          <w:p w14:paraId="46CA6094" w14:textId="77777777" w:rsidR="00D53711" w:rsidRDefault="00A8065D" w:rsidP="00DF6740">
            <w:r>
              <w:t xml:space="preserve">&gt; </w:t>
            </w:r>
            <w:r w:rsidRPr="00A570E9">
              <w:t>16</w:t>
            </w:r>
          </w:p>
          <w:p w14:paraId="7D83F6F5" w14:textId="0A24C14C" w:rsidR="003919EE" w:rsidRDefault="003919EE" w:rsidP="00DF6740">
            <w:r>
              <w:t>&gt; end</w:t>
            </w:r>
          </w:p>
        </w:tc>
        <w:tc>
          <w:tcPr>
            <w:tcW w:w="4820" w:type="dxa"/>
            <w:vAlign w:val="center"/>
          </w:tcPr>
          <w:p w14:paraId="4AA6076B" w14:textId="1C523E99" w:rsidR="00D53711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4:8:16</w:t>
            </w:r>
          </w:p>
        </w:tc>
      </w:tr>
      <w:tr w:rsidR="00107CA9" w14:paraId="3DDEB5B8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75E220B9" w14:textId="71EC50E6" w:rsidR="00107CA9" w:rsidRDefault="00107CA9" w:rsidP="00107CA9">
            <w:r>
              <w:t>&gt; 2</w:t>
            </w:r>
          </w:p>
          <w:p w14:paraId="7446983A" w14:textId="443EBE1B" w:rsidR="00206941" w:rsidRPr="00A570E9" w:rsidRDefault="00206941" w:rsidP="00107CA9">
            <w:r>
              <w:t>&gt; 6</w:t>
            </w:r>
          </w:p>
          <w:p w14:paraId="7F0E54FC" w14:textId="77777777" w:rsidR="00107CA9" w:rsidRPr="00A570E9" w:rsidRDefault="00107CA9" w:rsidP="00107CA9">
            <w:r>
              <w:t xml:space="preserve">&gt; </w:t>
            </w:r>
            <w:r w:rsidRPr="00A570E9">
              <w:t>4</w:t>
            </w:r>
          </w:p>
          <w:p w14:paraId="2E5BA2F8" w14:textId="77777777" w:rsidR="0008067F" w:rsidRDefault="00107CA9" w:rsidP="0008067F">
            <w:r>
              <w:t>&gt; 7</w:t>
            </w:r>
          </w:p>
          <w:p w14:paraId="3371A6BE" w14:textId="364FCC41" w:rsidR="00107CA9" w:rsidRDefault="00107CA9" w:rsidP="0008067F">
            <w:r>
              <w:t>&gt; end</w:t>
            </w:r>
          </w:p>
        </w:tc>
        <w:tc>
          <w:tcPr>
            <w:tcW w:w="4820" w:type="dxa"/>
            <w:vAlign w:val="center"/>
          </w:tcPr>
          <w:p w14:paraId="2A168AFC" w14:textId="0E8C1D1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0BE0E1D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6921CA80" w14:textId="77777777" w:rsidR="00107CA9" w:rsidRPr="00A570E9" w:rsidRDefault="00107CA9" w:rsidP="00107CA9">
            <w:r>
              <w:t xml:space="preserve">&gt; </w:t>
            </w:r>
            <w:r w:rsidRPr="00A570E9">
              <w:t>5</w:t>
            </w:r>
          </w:p>
          <w:p w14:paraId="50629007" w14:textId="03167BC7" w:rsidR="00107CA9" w:rsidRPr="00A570E9" w:rsidRDefault="00107CA9" w:rsidP="00107CA9">
            <w:r>
              <w:t>&gt; 3</w:t>
            </w:r>
          </w:p>
          <w:p w14:paraId="703C3C39" w14:textId="149F31EF" w:rsidR="00107CA9" w:rsidRPr="00A570E9" w:rsidRDefault="00107CA9" w:rsidP="00107CA9">
            <w:r>
              <w:t>&gt; 7</w:t>
            </w:r>
          </w:p>
          <w:p w14:paraId="51DF552F" w14:textId="3A4B4BAE" w:rsidR="00107CA9" w:rsidRDefault="00107CA9" w:rsidP="00107CA9">
            <w:r>
              <w:t xml:space="preserve">&gt; </w:t>
            </w:r>
            <w:r w:rsidRPr="00A570E9">
              <w:t>1</w:t>
            </w:r>
          </w:p>
          <w:p w14:paraId="34FE5277" w14:textId="7FD3DD4A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1BAE618B" w14:textId="75D533B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14B9AB3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B39C5E8" w14:textId="7AB38333" w:rsidR="00107CA9" w:rsidRPr="00A570E9" w:rsidRDefault="00107CA9" w:rsidP="00107CA9">
            <w:r>
              <w:t>&gt; 1</w:t>
            </w:r>
          </w:p>
          <w:p w14:paraId="526A3A22" w14:textId="1ACF3E76" w:rsidR="00107CA9" w:rsidRPr="00A570E9" w:rsidRDefault="00107CA9" w:rsidP="00107CA9">
            <w:r>
              <w:t>&gt; 2</w:t>
            </w:r>
          </w:p>
          <w:p w14:paraId="058D3D25" w14:textId="5A08628D" w:rsidR="00107CA9" w:rsidRDefault="00107CA9" w:rsidP="00107CA9">
            <w:r>
              <w:t>&gt; 3</w:t>
            </w:r>
          </w:p>
          <w:p w14:paraId="43B03784" w14:textId="166F6D04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5A4E9BBE" w14:textId="0F2EB96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8875B55" w14:textId="0C9EE29C" w:rsidR="00E23BBB" w:rsidRDefault="00887D9A" w:rsidP="00E23BBB">
      <w:pPr>
        <w:pStyle w:val="Question"/>
      </w:pPr>
      <w:r>
        <w:t>Create a flowchart by using the condition (while) block.</w:t>
      </w:r>
    </w:p>
    <w:p w14:paraId="2668D1D9" w14:textId="77777777" w:rsidR="00887D9A" w:rsidRDefault="00887D9A" w:rsidP="00887D9A">
      <w:pPr>
        <w:pStyle w:val="Instructions"/>
      </w:pPr>
    </w:p>
    <w:p w14:paraId="49B2778E" w14:textId="77777777" w:rsidR="00887D9A" w:rsidRDefault="00887D9A" w:rsidP="00887D9A">
      <w:pPr>
        <w:pStyle w:val="Instructions"/>
      </w:pPr>
    </w:p>
    <w:p w14:paraId="6F0A7747" w14:textId="77777777" w:rsidR="00887D9A" w:rsidRDefault="00887D9A" w:rsidP="00887D9A">
      <w:pPr>
        <w:pStyle w:val="Instructions"/>
      </w:pPr>
    </w:p>
    <w:p w14:paraId="23227B98" w14:textId="4BF3896C" w:rsidR="00887D9A" w:rsidRDefault="00887D9A" w:rsidP="00E23BBB">
      <w:pPr>
        <w:pStyle w:val="Question"/>
      </w:pPr>
      <w:r>
        <w:t>Implement it in Python.</w:t>
      </w:r>
    </w:p>
    <w:p w14:paraId="6C6F7C7D" w14:textId="77777777" w:rsidR="00887D9A" w:rsidRDefault="00887D9A" w:rsidP="00887D9A">
      <w:pPr>
        <w:pStyle w:val="Instructions"/>
      </w:pPr>
    </w:p>
    <w:p w14:paraId="2FFA59D2" w14:textId="77777777" w:rsidR="00887D9A" w:rsidRDefault="00887D9A" w:rsidP="00887D9A">
      <w:pPr>
        <w:pStyle w:val="Instructions"/>
      </w:pPr>
    </w:p>
    <w:p w14:paraId="2FAE73CD" w14:textId="77777777" w:rsidR="006F5C39" w:rsidRDefault="006F5C39" w:rsidP="00887D9A">
      <w:pPr>
        <w:pStyle w:val="Instructions"/>
      </w:pPr>
    </w:p>
    <w:p w14:paraId="14FF8D9C" w14:textId="7F8EC4D7" w:rsidR="00D53711" w:rsidRDefault="00E23BBB" w:rsidP="00E23BBB">
      <w:pPr>
        <w:pStyle w:val="Question"/>
      </w:pPr>
      <w:r>
        <w:t>Is it possible to adapt your solution by using the repeat block? If so, do it.</w:t>
      </w:r>
    </w:p>
    <w:p w14:paraId="304E6388" w14:textId="77777777" w:rsidR="00D53711" w:rsidRDefault="00D53711" w:rsidP="00E23BBB">
      <w:pPr>
        <w:pStyle w:val="Instructions"/>
      </w:pPr>
    </w:p>
    <w:p w14:paraId="4CA8E73C" w14:textId="77777777" w:rsidR="00E23BBB" w:rsidRDefault="00E23BBB" w:rsidP="00E23BBB">
      <w:pPr>
        <w:pStyle w:val="Instructions"/>
      </w:pPr>
    </w:p>
    <w:p w14:paraId="6E8DDD35" w14:textId="77777777" w:rsidR="00E23BBB" w:rsidRDefault="00E23BBB" w:rsidP="00E23BBB">
      <w:pPr>
        <w:pStyle w:val="Instructions"/>
      </w:pPr>
    </w:p>
    <w:p w14:paraId="6AD6FAAC" w14:textId="77777777" w:rsidR="006D72CC" w:rsidRPr="00A570E9" w:rsidRDefault="006D72CC" w:rsidP="006D72CC">
      <w:pPr>
        <w:pStyle w:val="Heading1"/>
      </w:pPr>
    </w:p>
    <w:p w14:paraId="5D8C65FF" w14:textId="77777777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Input text in the console</w:t>
      </w:r>
    </w:p>
    <w:p w14:paraId="6E31C8BE" w14:textId="47FCC6EC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Print index of the LAST pattern “KK”</w:t>
      </w:r>
      <w:r w:rsidR="00114479">
        <w:t xml:space="preserve"> (first K letter)</w:t>
      </w:r>
    </w:p>
    <w:p w14:paraId="06EF0A74" w14:textId="603EDE63" w:rsidR="008F433A" w:rsidRDefault="008F433A" w:rsidP="005F3737">
      <w:pPr>
        <w:pStyle w:val="ListParagraph"/>
        <w:numPr>
          <w:ilvl w:val="0"/>
          <w:numId w:val="7"/>
        </w:numPr>
      </w:pPr>
      <w:r w:rsidRPr="00A570E9">
        <w:t xml:space="preserve">If no </w:t>
      </w:r>
      <w:r w:rsidR="006E3BED" w:rsidRPr="00A570E9">
        <w:t>“</w:t>
      </w:r>
      <w:r w:rsidRPr="00A570E9">
        <w:t>K</w:t>
      </w:r>
      <w:r w:rsidR="006E3BED" w:rsidRPr="00A570E9">
        <w:t>K”</w:t>
      </w:r>
      <w:r w:rsidRPr="00A570E9">
        <w:t>, write -1</w:t>
      </w:r>
    </w:p>
    <w:p w14:paraId="7EF0567A" w14:textId="77777777" w:rsidR="00125A76" w:rsidRPr="002261F6" w:rsidRDefault="00125A76" w:rsidP="005F3737">
      <w:pPr>
        <w:pStyle w:val="Question"/>
        <w:numPr>
          <w:ilvl w:val="0"/>
          <w:numId w:val="8"/>
        </w:numPr>
      </w:pPr>
      <w:r>
        <w:t xml:space="preserve">What will be the </w:t>
      </w:r>
      <w:r w:rsidRPr="00125A7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125A76" w:rsidRPr="00267592" w14:paraId="1E275A2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653271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B4917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125A76" w:rsidRPr="00A63A80" w14:paraId="14CEED5F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5C1CE8B" w14:textId="4EA28233" w:rsidR="00125A76" w:rsidRPr="00622066" w:rsidRDefault="00125A76" w:rsidP="00DF6740">
            <w:r w:rsidRPr="00A570E9">
              <w:t>DDKDDDKE </w:t>
            </w:r>
          </w:p>
        </w:tc>
        <w:tc>
          <w:tcPr>
            <w:tcW w:w="4820" w:type="dxa"/>
            <w:vAlign w:val="center"/>
          </w:tcPr>
          <w:p w14:paraId="071D944C" w14:textId="65505980" w:rsidR="00125A76" w:rsidRPr="00A63A80" w:rsidRDefault="00C767E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703D7314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6684BB2" w14:textId="7100B8F8" w:rsidR="00125A76" w:rsidRDefault="00125A76" w:rsidP="00DF6740">
            <w:r w:rsidRPr="00A570E9">
              <w:t>DD</w:t>
            </w:r>
            <w:r w:rsidR="008223DC">
              <w:t>K</w:t>
            </w:r>
            <w:r w:rsidRPr="00A570E9">
              <w:t>KDD</w:t>
            </w:r>
            <w:r w:rsidR="00C767E4">
              <w:t>KK</w:t>
            </w:r>
            <w:r w:rsidRPr="00A570E9">
              <w:t>D</w:t>
            </w:r>
          </w:p>
        </w:tc>
        <w:tc>
          <w:tcPr>
            <w:tcW w:w="4820" w:type="dxa"/>
            <w:vAlign w:val="center"/>
          </w:tcPr>
          <w:p w14:paraId="0A2CB58C" w14:textId="16871890" w:rsidR="00125A76" w:rsidRDefault="0098341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6</w:t>
            </w:r>
          </w:p>
        </w:tc>
      </w:tr>
      <w:tr w:rsidR="00125A76" w14:paraId="65214E6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7EC6FCC" w14:textId="49CA563B" w:rsidR="00125A76" w:rsidRPr="00A570E9" w:rsidRDefault="00125A76" w:rsidP="00DF6740">
            <w:r>
              <w:t>K</w:t>
            </w:r>
          </w:p>
        </w:tc>
        <w:tc>
          <w:tcPr>
            <w:tcW w:w="4820" w:type="dxa"/>
            <w:vAlign w:val="center"/>
          </w:tcPr>
          <w:p w14:paraId="7489CA42" w14:textId="756B855A" w:rsidR="00125A76" w:rsidRDefault="009F720A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4C95808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CE3F71F" w14:textId="1E34CC27" w:rsidR="00125A76" w:rsidRDefault="00125A76" w:rsidP="00DF6740">
            <w:r>
              <w:t>AA</w:t>
            </w:r>
            <w:r w:rsidR="00983414">
              <w:t>KAKK</w:t>
            </w:r>
          </w:p>
        </w:tc>
        <w:tc>
          <w:tcPr>
            <w:tcW w:w="4820" w:type="dxa"/>
            <w:vAlign w:val="center"/>
          </w:tcPr>
          <w:p w14:paraId="708C2C89" w14:textId="38E7D312" w:rsidR="00125A76" w:rsidRDefault="009F720A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</w:p>
        </w:tc>
      </w:tr>
      <w:tr w:rsidR="00125A76" w14:paraId="7E41392C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0130D05A" w14:textId="4B5B4AA7" w:rsidR="00125A76" w:rsidRDefault="00125A76" w:rsidP="00DF6740">
            <w:r>
              <w:t>XXKKXXKX</w:t>
            </w:r>
          </w:p>
        </w:tc>
        <w:tc>
          <w:tcPr>
            <w:tcW w:w="4820" w:type="dxa"/>
            <w:vAlign w:val="center"/>
          </w:tcPr>
          <w:p w14:paraId="48B5B72E" w14:textId="6284FE01" w:rsidR="00125A76" w:rsidRDefault="009F720A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091D2A" w14:paraId="3CF4D7A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C442E40" w14:textId="262FD8FE" w:rsidR="00091D2A" w:rsidRDefault="00091D2A" w:rsidP="00DF6740">
            <w:r>
              <w:t>KKAAK</w:t>
            </w:r>
          </w:p>
        </w:tc>
        <w:tc>
          <w:tcPr>
            <w:tcW w:w="4820" w:type="dxa"/>
            <w:vAlign w:val="center"/>
          </w:tcPr>
          <w:p w14:paraId="1EAF0F90" w14:textId="6D20181F" w:rsidR="00091D2A" w:rsidRDefault="009F720A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</w:tbl>
    <w:p w14:paraId="4FB08725" w14:textId="51CFCDB7" w:rsidR="00BD117F" w:rsidRPr="002261F6" w:rsidRDefault="00BD117F" w:rsidP="005F3737">
      <w:pPr>
        <w:pStyle w:val="Question"/>
        <w:numPr>
          <w:ilvl w:val="0"/>
          <w:numId w:val="8"/>
        </w:numPr>
      </w:pPr>
      <w:r>
        <w:t>What is wrong with this code?</w:t>
      </w:r>
    </w:p>
    <w:p w14:paraId="71D935A8" w14:textId="6267AF18" w:rsidR="004E0102" w:rsidRPr="004E0102" w:rsidRDefault="004E0102" w:rsidP="004E0102">
      <w:pPr>
        <w:pStyle w:val="Instructions"/>
      </w:pPr>
      <w:r w:rsidRPr="004E0102">
        <w:t>text = input()</w:t>
      </w:r>
    </w:p>
    <w:p w14:paraId="34EC743B" w14:textId="3EB51E96" w:rsidR="004E0102" w:rsidRPr="004E0102" w:rsidRDefault="004E0102" w:rsidP="004E0102">
      <w:pPr>
        <w:pStyle w:val="Instructions"/>
      </w:pPr>
      <w:r w:rsidRPr="004E0102">
        <w:t>result = -1</w:t>
      </w:r>
    </w:p>
    <w:p w14:paraId="6E33BB32" w14:textId="4563256D" w:rsidR="004E0102" w:rsidRPr="004E0102" w:rsidRDefault="004E0102" w:rsidP="004E0102">
      <w:pPr>
        <w:pStyle w:val="Instructions"/>
      </w:pPr>
      <w:r w:rsidRPr="004E0102">
        <w:t>for index in range(len(text)):</w:t>
      </w:r>
    </w:p>
    <w:p w14:paraId="51A15D1B" w14:textId="127BB31F" w:rsidR="004E0102" w:rsidRPr="004E0102" w:rsidRDefault="004E0102" w:rsidP="004E0102">
      <w:pPr>
        <w:pStyle w:val="Instructions"/>
      </w:pPr>
      <w:r w:rsidRPr="004E0102">
        <w:t xml:space="preserve">    letter = text[index]</w:t>
      </w:r>
    </w:p>
    <w:p w14:paraId="367DBD09" w14:textId="7762B389" w:rsidR="004E0102" w:rsidRPr="004E0102" w:rsidRDefault="004E0102" w:rsidP="004E0102">
      <w:pPr>
        <w:pStyle w:val="Instructions"/>
      </w:pPr>
      <w:r w:rsidRPr="004E0102">
        <w:t xml:space="preserve">    if letter == "K" and and text[index + 1] == "K":</w:t>
      </w:r>
    </w:p>
    <w:p w14:paraId="10C9CF26" w14:textId="5D6B960D" w:rsidR="004E0102" w:rsidRPr="004E0102" w:rsidRDefault="004E0102" w:rsidP="004E0102">
      <w:pPr>
        <w:pStyle w:val="Instructions"/>
      </w:pPr>
      <w:r w:rsidRPr="004E0102">
        <w:t xml:space="preserve">        result = index</w:t>
      </w:r>
    </w:p>
    <w:p w14:paraId="58FC5799" w14:textId="7B9F9518" w:rsidR="004E0102" w:rsidRPr="004E0102" w:rsidRDefault="004E0102" w:rsidP="004E0102">
      <w:pPr>
        <w:pStyle w:val="Instructions"/>
        <w:rPr>
          <w:rFonts w:eastAsia="Arial" w:cstheme="minorHAnsi"/>
          <w:bCs/>
        </w:rPr>
      </w:pPr>
      <w:r w:rsidRPr="004E0102">
        <w:t xml:space="preserve">print(result) </w:t>
      </w:r>
    </w:p>
    <w:p w14:paraId="31E1D20C" w14:textId="2C7D2B8C" w:rsidR="008F433A" w:rsidRPr="00A570E9" w:rsidRDefault="008F433A" w:rsidP="004E0102">
      <w:pPr>
        <w:pStyle w:val="Question"/>
      </w:pPr>
      <w:r w:rsidRPr="00A570E9">
        <w:t>To find the bug, test this code and check if the output is correct</w:t>
      </w:r>
      <w:r w:rsidR="00E22EED">
        <w:t>.</w:t>
      </w:r>
    </w:p>
    <w:tbl>
      <w:tblPr>
        <w:tblW w:w="88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452"/>
      </w:tblGrid>
      <w:tr w:rsidR="00A570E9" w:rsidRPr="00A570E9" w14:paraId="28043795" w14:textId="77777777" w:rsidTr="00676349">
        <w:trPr>
          <w:trHeight w:val="315"/>
        </w:trPr>
        <w:tc>
          <w:tcPr>
            <w:tcW w:w="1413" w:type="dxa"/>
          </w:tcPr>
          <w:p w14:paraId="3F43DF91" w14:textId="77777777" w:rsidR="008F433A" w:rsidRPr="00A570E9" w:rsidRDefault="008F433A" w:rsidP="00A570E9">
            <w:r w:rsidRPr="00A570E9">
              <w:t>INPUT</w:t>
            </w:r>
          </w:p>
        </w:tc>
        <w:tc>
          <w:tcPr>
            <w:tcW w:w="7452" w:type="dxa"/>
          </w:tcPr>
          <w:p w14:paraId="29E482E9" w14:textId="77777777" w:rsidR="008F433A" w:rsidRPr="00A570E9" w:rsidRDefault="008F433A" w:rsidP="00A570E9">
            <w:r w:rsidRPr="00A570E9">
              <w:t>OUTPUT</w:t>
            </w:r>
          </w:p>
          <w:p w14:paraId="3E7EF831" w14:textId="77777777" w:rsidR="008F433A" w:rsidRPr="00A570E9" w:rsidRDefault="008F433A" w:rsidP="00A570E9"/>
        </w:tc>
      </w:tr>
      <w:tr w:rsidR="00A570E9" w:rsidRPr="00A570E9" w14:paraId="3F1F4AF0" w14:textId="77777777" w:rsidTr="00676349">
        <w:trPr>
          <w:trHeight w:val="397"/>
        </w:trPr>
        <w:tc>
          <w:tcPr>
            <w:tcW w:w="1413" w:type="dxa"/>
          </w:tcPr>
          <w:p w14:paraId="44D5296B" w14:textId="77777777" w:rsidR="008F433A" w:rsidRPr="00A570E9" w:rsidRDefault="008F433A" w:rsidP="00A570E9">
            <w:r w:rsidRPr="00A570E9">
              <w:t>KK</w:t>
            </w:r>
          </w:p>
        </w:tc>
        <w:tc>
          <w:tcPr>
            <w:tcW w:w="7452" w:type="dxa"/>
          </w:tcPr>
          <w:p w14:paraId="40A2C2FD" w14:textId="1BF83F7D" w:rsidR="008F433A" w:rsidRPr="00A570E9" w:rsidRDefault="005012EC" w:rsidP="00A570E9">
            <w:r>
              <w:t>0</w:t>
            </w:r>
          </w:p>
        </w:tc>
      </w:tr>
      <w:tr w:rsidR="00A570E9" w:rsidRPr="00A570E9" w14:paraId="23BE940A" w14:textId="77777777" w:rsidTr="00676349">
        <w:trPr>
          <w:trHeight w:val="397"/>
        </w:trPr>
        <w:tc>
          <w:tcPr>
            <w:tcW w:w="1413" w:type="dxa"/>
          </w:tcPr>
          <w:p w14:paraId="2E8AA9A9" w14:textId="77777777" w:rsidR="008F433A" w:rsidRPr="00A570E9" w:rsidRDefault="008F433A" w:rsidP="00A570E9">
            <w:r w:rsidRPr="00A570E9">
              <w:t>KKK</w:t>
            </w:r>
          </w:p>
        </w:tc>
        <w:tc>
          <w:tcPr>
            <w:tcW w:w="7452" w:type="dxa"/>
          </w:tcPr>
          <w:p w14:paraId="189B9562" w14:textId="1DA85170" w:rsidR="008F433A" w:rsidRPr="00A570E9" w:rsidRDefault="005012EC" w:rsidP="00A570E9">
            <w:r>
              <w:t>1</w:t>
            </w:r>
          </w:p>
        </w:tc>
      </w:tr>
      <w:tr w:rsidR="0011659C" w:rsidRPr="00A570E9" w14:paraId="030BAAA2" w14:textId="77777777" w:rsidTr="00676349">
        <w:trPr>
          <w:trHeight w:val="397"/>
        </w:trPr>
        <w:tc>
          <w:tcPr>
            <w:tcW w:w="1413" w:type="dxa"/>
          </w:tcPr>
          <w:p w14:paraId="70324DF4" w14:textId="33E71E30" w:rsidR="0011659C" w:rsidRPr="00A570E9" w:rsidRDefault="0011659C" w:rsidP="00A570E9">
            <w:r>
              <w:t>AAKKAK</w:t>
            </w:r>
          </w:p>
        </w:tc>
        <w:tc>
          <w:tcPr>
            <w:tcW w:w="7452" w:type="dxa"/>
          </w:tcPr>
          <w:p w14:paraId="54E57D7B" w14:textId="5527F3C2" w:rsidR="0011659C" w:rsidRPr="00A570E9" w:rsidRDefault="005012EC" w:rsidP="00A570E9">
            <w:r>
              <w:t>-1</w:t>
            </w:r>
          </w:p>
        </w:tc>
      </w:tr>
    </w:tbl>
    <w:p w14:paraId="6B102B2D" w14:textId="2CDA7A76" w:rsidR="008F433A" w:rsidRDefault="008F433A" w:rsidP="00E22EED">
      <w:pPr>
        <w:pStyle w:val="Question"/>
      </w:pPr>
      <w:r w:rsidRPr="00A570E9">
        <w:t>Write the correct code</w:t>
      </w:r>
      <w:r w:rsidR="00B50DBB">
        <w:t>.</w:t>
      </w:r>
    </w:p>
    <w:p w14:paraId="037BEC6D" w14:textId="77777777" w:rsidR="00B50DBB" w:rsidRDefault="00B50DBB" w:rsidP="00B50DBB">
      <w:pPr>
        <w:pStyle w:val="Instructions"/>
      </w:pPr>
    </w:p>
    <w:p w14:paraId="3CB50FEB" w14:textId="77777777" w:rsidR="00D4525E" w:rsidRDefault="00D4525E" w:rsidP="00B50DBB">
      <w:pPr>
        <w:pStyle w:val="Instructions"/>
      </w:pPr>
    </w:p>
    <w:p w14:paraId="2641324C" w14:textId="77777777" w:rsidR="00D4525E" w:rsidRDefault="00D4525E" w:rsidP="00B50DBB">
      <w:pPr>
        <w:pStyle w:val="Instructions"/>
      </w:pPr>
    </w:p>
    <w:p w14:paraId="68EF88E5" w14:textId="77777777" w:rsidR="00B50DBB" w:rsidRDefault="00B50DBB" w:rsidP="00B50DBB">
      <w:pPr>
        <w:pStyle w:val="Instructions"/>
      </w:pPr>
    </w:p>
    <w:p w14:paraId="327C0401" w14:textId="77777777" w:rsidR="00B50DBB" w:rsidRPr="00A570E9" w:rsidRDefault="00B50DBB" w:rsidP="00B50DBB">
      <w:pPr>
        <w:pStyle w:val="Instructions"/>
      </w:pPr>
    </w:p>
    <w:p w14:paraId="6655609F" w14:textId="77777777" w:rsidR="008F433A" w:rsidRPr="00A570E9" w:rsidRDefault="008F433A" w:rsidP="00A570E9"/>
    <w:p w14:paraId="1826E122" w14:textId="77777777" w:rsidR="00F109E3" w:rsidRPr="00A570E9" w:rsidRDefault="00F109E3" w:rsidP="006D72CC">
      <w:pPr>
        <w:pStyle w:val="Heading1"/>
      </w:pPr>
    </w:p>
    <w:p w14:paraId="2F998B1B" w14:textId="75ABF55E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 xml:space="preserve">Enter 2 numbers using a string, as follows: </w:t>
      </w:r>
      <w:r w:rsidR="00A94215">
        <w:t>“</w:t>
      </w:r>
      <w:r w:rsidRPr="00A570E9">
        <w:t>number1; number2</w:t>
      </w:r>
      <w:r w:rsidR="00A94215">
        <w:t>”.</w:t>
      </w:r>
      <w:bookmarkStart w:id="0" w:name="_GoBack"/>
      <w:bookmarkEnd w:id="0"/>
    </w:p>
    <w:p w14:paraId="307A5FB4" w14:textId="77777777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Number1 and number2 shall be composed of 2 digits (example “45”)</w:t>
      </w:r>
    </w:p>
    <w:p w14:paraId="61B64E83" w14:textId="667CC740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Between number1 and number2, the character “;” shall be entered</w:t>
      </w:r>
      <w:r w:rsidR="00673445">
        <w:t>.</w:t>
      </w:r>
    </w:p>
    <w:p w14:paraId="543D467A" w14:textId="77777777" w:rsidR="00CD140A" w:rsidRDefault="006064C1" w:rsidP="005F3737">
      <w:pPr>
        <w:pStyle w:val="ListParagraph"/>
        <w:numPr>
          <w:ilvl w:val="0"/>
          <w:numId w:val="9"/>
        </w:numPr>
      </w:pPr>
      <w:r w:rsidRPr="00A570E9">
        <w:t>If format is good</w:t>
      </w:r>
    </w:p>
    <w:p w14:paraId="368509F3" w14:textId="6AEF0902" w:rsidR="00CD140A" w:rsidRDefault="00CD140A" w:rsidP="005F3737">
      <w:pPr>
        <w:pStyle w:val="ListParagraph"/>
        <w:numPr>
          <w:ilvl w:val="1"/>
          <w:numId w:val="9"/>
        </w:numPr>
      </w:pPr>
      <w:r>
        <w:t>D</w:t>
      </w:r>
      <w:r w:rsidR="006064C1" w:rsidRPr="00A570E9">
        <w:t>isplay the sum of these 2 numbers</w:t>
      </w:r>
      <w:r>
        <w:t>.</w:t>
      </w:r>
    </w:p>
    <w:p w14:paraId="4A583576" w14:textId="708236BE" w:rsidR="006064C1" w:rsidRPr="00A570E9" w:rsidRDefault="00CD140A" w:rsidP="005F3737">
      <w:pPr>
        <w:pStyle w:val="ListParagraph"/>
        <w:numPr>
          <w:ilvl w:val="1"/>
          <w:numId w:val="9"/>
        </w:numPr>
      </w:pPr>
      <w:r w:rsidRPr="00A570E9">
        <w:t>O</w:t>
      </w:r>
      <w:r w:rsidR="006064C1" w:rsidRPr="00A570E9">
        <w:t>therwise</w:t>
      </w:r>
      <w:r>
        <w:t xml:space="preserve"> </w:t>
      </w:r>
      <w:r w:rsidR="006064C1" w:rsidRPr="00A570E9">
        <w:t xml:space="preserve">display: </w:t>
      </w:r>
      <w:r>
        <w:t>“</w:t>
      </w:r>
      <w:r w:rsidR="006064C1" w:rsidRPr="00A570E9">
        <w:t>WRONG FORMAT</w:t>
      </w:r>
      <w:r>
        <w:t>”</w:t>
      </w:r>
    </w:p>
    <w:p w14:paraId="48FC9670" w14:textId="77777777" w:rsidR="002A1AF4" w:rsidRPr="002261F6" w:rsidRDefault="006064C1" w:rsidP="005F3737">
      <w:pPr>
        <w:pStyle w:val="Question"/>
        <w:numPr>
          <w:ilvl w:val="0"/>
          <w:numId w:val="10"/>
        </w:numPr>
      </w:pPr>
      <w:r w:rsidRPr="00A570E9">
        <w:t xml:space="preserve">  </w:t>
      </w:r>
      <w:r w:rsidR="002A1AF4">
        <w:t xml:space="preserve">What will be the </w:t>
      </w:r>
      <w:r w:rsidR="002A1AF4" w:rsidRPr="00DD136E">
        <w:rPr>
          <w:b/>
        </w:rPr>
        <w:t>result</w:t>
      </w:r>
      <w:r w:rsidR="002A1AF4"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2A1AF4" w:rsidRPr="00267592" w14:paraId="4B2CFC15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1D2416CA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C8AFD88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2A1AF4" w:rsidRPr="00A63A80" w14:paraId="7E853C25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17CF9BE1" w14:textId="4CA535D4" w:rsidR="002A1AF4" w:rsidRPr="00622066" w:rsidRDefault="002A1AF4" w:rsidP="00EE441B">
            <w:r w:rsidRPr="00A570E9">
              <w:t>12;13</w:t>
            </w:r>
          </w:p>
        </w:tc>
        <w:tc>
          <w:tcPr>
            <w:tcW w:w="4820" w:type="dxa"/>
            <w:vAlign w:val="center"/>
          </w:tcPr>
          <w:p w14:paraId="129BCFF2" w14:textId="5836C30B" w:rsidR="002A1AF4" w:rsidRPr="00A63A80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</w:t>
            </w:r>
          </w:p>
        </w:tc>
      </w:tr>
      <w:tr w:rsidR="002A1AF4" w14:paraId="05FA4F7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58615159" w14:textId="08FB6BAF" w:rsidR="002A1AF4" w:rsidRDefault="002A1AF4" w:rsidP="00EE441B">
            <w:r>
              <w:t>Ronan</w:t>
            </w:r>
          </w:p>
        </w:tc>
        <w:tc>
          <w:tcPr>
            <w:tcW w:w="4820" w:type="dxa"/>
            <w:vAlign w:val="center"/>
          </w:tcPr>
          <w:p w14:paraId="287AB18E" w14:textId="19F4AE66" w:rsidR="002A1AF4" w:rsidRPr="002A1AF4" w:rsidRDefault="002A1AF4" w:rsidP="002A1AF4">
            <w:pPr>
              <w:rPr>
                <w:rFonts w:eastAsia="Consolas"/>
                <w:iCs/>
              </w:rPr>
            </w:pPr>
            <w:r w:rsidRPr="00A570E9">
              <w:t>WRONG FORMAT</w:t>
            </w:r>
            <w:r w:rsidRPr="00A570E9">
              <w:rPr>
                <w:rFonts w:eastAsia="Consolas"/>
                <w:iCs/>
              </w:rPr>
              <w:t xml:space="preserve"> </w:t>
            </w:r>
          </w:p>
        </w:tc>
      </w:tr>
      <w:tr w:rsidR="002A1AF4" w14:paraId="681027FC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EC7F2AE" w14:textId="031C3DF9" w:rsidR="002A1AF4" w:rsidRPr="00A570E9" w:rsidRDefault="002A1AF4" w:rsidP="00EE441B">
            <w:r w:rsidRPr="00A570E9">
              <w:t>12;1</w:t>
            </w:r>
          </w:p>
        </w:tc>
        <w:tc>
          <w:tcPr>
            <w:tcW w:w="4820" w:type="dxa"/>
            <w:vAlign w:val="center"/>
          </w:tcPr>
          <w:p w14:paraId="07B5E49E" w14:textId="33451512" w:rsidR="002A1AF4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 w:rsidRPr="00A570E9">
              <w:t>WRONG FORMAT</w:t>
            </w:r>
            <w:r w:rsidR="005012EC">
              <w:t xml:space="preserve"> </w:t>
            </w:r>
          </w:p>
        </w:tc>
      </w:tr>
      <w:tr w:rsidR="002A1AF4" w14:paraId="65276119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EDADD4A" w14:textId="2CE19E65" w:rsidR="002A1AF4" w:rsidRDefault="002A1AF4" w:rsidP="002A1AF4">
            <w:r w:rsidRPr="00A570E9">
              <w:t>10;20</w:t>
            </w:r>
          </w:p>
        </w:tc>
        <w:tc>
          <w:tcPr>
            <w:tcW w:w="4820" w:type="dxa"/>
            <w:vAlign w:val="center"/>
          </w:tcPr>
          <w:p w14:paraId="3D684B8E" w14:textId="59C97823" w:rsidR="002A1AF4" w:rsidRDefault="002E1780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30</w:t>
            </w:r>
          </w:p>
        </w:tc>
      </w:tr>
      <w:tr w:rsidR="002A1AF4" w14:paraId="61D49A54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B0A4929" w14:textId="66864588" w:rsidR="002A1AF4" w:rsidRPr="00A570E9" w:rsidRDefault="002A1AF4" w:rsidP="002A1AF4">
            <w:r w:rsidRPr="00A570E9">
              <w:t>12/14</w:t>
            </w:r>
          </w:p>
        </w:tc>
        <w:tc>
          <w:tcPr>
            <w:tcW w:w="4820" w:type="dxa"/>
            <w:vAlign w:val="center"/>
          </w:tcPr>
          <w:p w14:paraId="04A5A5C1" w14:textId="17043B79" w:rsidR="002A1AF4" w:rsidRDefault="005012EC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WRONG FORMAT</w:t>
            </w:r>
          </w:p>
        </w:tc>
      </w:tr>
      <w:tr w:rsidR="002A1AF4" w14:paraId="72638B9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80FD6EF" w14:textId="0CA6C600" w:rsidR="002A1AF4" w:rsidRPr="00A570E9" w:rsidRDefault="002A1AF4" w:rsidP="002A1AF4">
            <w:r>
              <w:t>15;16;18</w:t>
            </w:r>
          </w:p>
        </w:tc>
        <w:tc>
          <w:tcPr>
            <w:tcW w:w="4820" w:type="dxa"/>
            <w:vAlign w:val="center"/>
          </w:tcPr>
          <w:p w14:paraId="32B55AA7" w14:textId="3C91BB78" w:rsidR="002A1AF4" w:rsidRDefault="005012EC" w:rsidP="002A1AF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WRONG FORMAT</w:t>
            </w:r>
          </w:p>
        </w:tc>
      </w:tr>
    </w:tbl>
    <w:p w14:paraId="56F5F8B4" w14:textId="77777777" w:rsidR="00D72F09" w:rsidRDefault="00D72F09" w:rsidP="00D72F09">
      <w:pPr>
        <w:pStyle w:val="Question"/>
      </w:pPr>
      <w:r>
        <w:t>Do you need extra variables?</w:t>
      </w:r>
    </w:p>
    <w:p w14:paraId="59AA9366" w14:textId="77777777" w:rsidR="00DD136E" w:rsidRDefault="00DD136E" w:rsidP="00DD136E">
      <w:pPr>
        <w:pStyle w:val="Instructions"/>
      </w:pPr>
    </w:p>
    <w:p w14:paraId="0B6B4323" w14:textId="77777777" w:rsidR="00DD136E" w:rsidRDefault="00DD136E" w:rsidP="00DD136E">
      <w:pPr>
        <w:pStyle w:val="Instructions"/>
      </w:pPr>
    </w:p>
    <w:p w14:paraId="3D7EC221" w14:textId="77777777" w:rsidR="00DD136E" w:rsidRDefault="00DD136E" w:rsidP="00DD136E">
      <w:pPr>
        <w:pStyle w:val="Instructions"/>
      </w:pPr>
    </w:p>
    <w:p w14:paraId="3877204E" w14:textId="77777777" w:rsidR="00DD136E" w:rsidRDefault="00DD136E" w:rsidP="00DD136E">
      <w:pPr>
        <w:pStyle w:val="Instructions"/>
      </w:pPr>
    </w:p>
    <w:p w14:paraId="3F54F997" w14:textId="77777777" w:rsidR="00DD136E" w:rsidRDefault="00DD136E" w:rsidP="00DD136E">
      <w:pPr>
        <w:pStyle w:val="Instructions"/>
      </w:pPr>
    </w:p>
    <w:p w14:paraId="7654A11C" w14:textId="77777777" w:rsidR="00DD136E" w:rsidRDefault="00DD136E" w:rsidP="00DD136E">
      <w:pPr>
        <w:pStyle w:val="Instructions"/>
      </w:pPr>
    </w:p>
    <w:p w14:paraId="400F5704" w14:textId="22B2A136" w:rsidR="00D72F09" w:rsidRDefault="00D72F09" w:rsidP="00D72F09">
      <w:pPr>
        <w:pStyle w:val="Question"/>
      </w:pPr>
      <w:r w:rsidRPr="00A570E9">
        <w:t>What</w:t>
      </w:r>
      <w:r>
        <w:t xml:space="preserve"> </w:t>
      </w:r>
      <w:r w:rsidRPr="00A570E9">
        <w:t>is the information we need to keep</w:t>
      </w:r>
      <w:r>
        <w:t>?</w:t>
      </w:r>
    </w:p>
    <w:p w14:paraId="3FBE90BA" w14:textId="77777777" w:rsidR="00DD136E" w:rsidRDefault="00DD136E" w:rsidP="00DD136E">
      <w:pPr>
        <w:pStyle w:val="Instructions"/>
      </w:pPr>
    </w:p>
    <w:p w14:paraId="0B999EFB" w14:textId="77777777" w:rsidR="00DD136E" w:rsidRDefault="00DD136E" w:rsidP="00DD136E">
      <w:pPr>
        <w:pStyle w:val="Instructions"/>
      </w:pPr>
    </w:p>
    <w:p w14:paraId="5E1FA594" w14:textId="77777777" w:rsidR="00DD136E" w:rsidRDefault="00DD136E" w:rsidP="00DD136E">
      <w:pPr>
        <w:pStyle w:val="Instructions"/>
      </w:pPr>
    </w:p>
    <w:p w14:paraId="486C807A" w14:textId="77777777" w:rsidR="00DD136E" w:rsidRDefault="00DD136E" w:rsidP="00DD136E">
      <w:pPr>
        <w:pStyle w:val="Instructions"/>
      </w:pPr>
    </w:p>
    <w:p w14:paraId="325752BD" w14:textId="77777777" w:rsidR="00DD136E" w:rsidRDefault="00DD136E" w:rsidP="00DD136E">
      <w:pPr>
        <w:pStyle w:val="Instructions"/>
      </w:pPr>
    </w:p>
    <w:p w14:paraId="69263352" w14:textId="77777777" w:rsidR="00DD136E" w:rsidRPr="00A570E9" w:rsidRDefault="00DD136E" w:rsidP="00DD136E">
      <w:pPr>
        <w:pStyle w:val="Instructions"/>
      </w:pPr>
    </w:p>
    <w:p w14:paraId="3CF5FCDE" w14:textId="6F321C59" w:rsidR="00EF4D1D" w:rsidRDefault="00DD136E" w:rsidP="00A570E9">
      <w:pPr>
        <w:pStyle w:val="Question"/>
      </w:pPr>
      <w:r>
        <w:t>Solve this problem and try your code with the previous inputs.</w:t>
      </w:r>
    </w:p>
    <w:p w14:paraId="08BD8A18" w14:textId="77777777" w:rsidR="00DD136E" w:rsidRDefault="00DD136E" w:rsidP="00DD136E">
      <w:pPr>
        <w:pStyle w:val="Instructions"/>
      </w:pPr>
    </w:p>
    <w:p w14:paraId="2A3D9FCD" w14:textId="77777777" w:rsidR="00DD136E" w:rsidRDefault="00DD136E" w:rsidP="00DD136E">
      <w:pPr>
        <w:pStyle w:val="Instructions"/>
      </w:pPr>
    </w:p>
    <w:p w14:paraId="39D10195" w14:textId="77777777" w:rsidR="00DD136E" w:rsidRDefault="00DD136E" w:rsidP="00DD136E">
      <w:pPr>
        <w:pStyle w:val="Instructions"/>
      </w:pPr>
    </w:p>
    <w:p w14:paraId="26721C1A" w14:textId="77777777" w:rsidR="00DD136E" w:rsidRDefault="00DD136E" w:rsidP="00DD136E">
      <w:pPr>
        <w:pStyle w:val="Instructions"/>
      </w:pPr>
    </w:p>
    <w:p w14:paraId="206A2A2F" w14:textId="77777777" w:rsidR="00DD136E" w:rsidRPr="00A570E9" w:rsidRDefault="00DD136E" w:rsidP="00DD136E">
      <w:pPr>
        <w:pStyle w:val="Instructions"/>
      </w:pPr>
    </w:p>
    <w:sectPr w:rsidR="00DD136E" w:rsidRPr="00A570E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26A9E"/>
    <w:multiLevelType w:val="hybridMultilevel"/>
    <w:tmpl w:val="EAECD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5F3"/>
    <w:multiLevelType w:val="hybridMultilevel"/>
    <w:tmpl w:val="773C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1216"/>
    <w:multiLevelType w:val="hybridMultilevel"/>
    <w:tmpl w:val="A5C89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7F36"/>
    <w:multiLevelType w:val="hybridMultilevel"/>
    <w:tmpl w:val="F7CE3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68AA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8067F"/>
    <w:rsid w:val="000909A3"/>
    <w:rsid w:val="00091D2A"/>
    <w:rsid w:val="00095AC0"/>
    <w:rsid w:val="000A6E58"/>
    <w:rsid w:val="000D0381"/>
    <w:rsid w:val="000D7B8E"/>
    <w:rsid w:val="000E65F2"/>
    <w:rsid w:val="000F1513"/>
    <w:rsid w:val="000F16DB"/>
    <w:rsid w:val="000F7E34"/>
    <w:rsid w:val="001047D8"/>
    <w:rsid w:val="001049A4"/>
    <w:rsid w:val="00105CC7"/>
    <w:rsid w:val="00107CA9"/>
    <w:rsid w:val="00114479"/>
    <w:rsid w:val="0011659C"/>
    <w:rsid w:val="00125A76"/>
    <w:rsid w:val="00127B81"/>
    <w:rsid w:val="00127C48"/>
    <w:rsid w:val="001427C1"/>
    <w:rsid w:val="00162D44"/>
    <w:rsid w:val="00176DA5"/>
    <w:rsid w:val="00185E93"/>
    <w:rsid w:val="001A05BB"/>
    <w:rsid w:val="001C712F"/>
    <w:rsid w:val="001D4074"/>
    <w:rsid w:val="001D7D7F"/>
    <w:rsid w:val="001E28C6"/>
    <w:rsid w:val="001E5F0D"/>
    <w:rsid w:val="001E7AA5"/>
    <w:rsid w:val="00200EF3"/>
    <w:rsid w:val="00206941"/>
    <w:rsid w:val="00212889"/>
    <w:rsid w:val="002145A3"/>
    <w:rsid w:val="0021677B"/>
    <w:rsid w:val="002261F6"/>
    <w:rsid w:val="00230963"/>
    <w:rsid w:val="0024143A"/>
    <w:rsid w:val="002470E0"/>
    <w:rsid w:val="00267592"/>
    <w:rsid w:val="00274245"/>
    <w:rsid w:val="0027597B"/>
    <w:rsid w:val="0028240C"/>
    <w:rsid w:val="00285BCC"/>
    <w:rsid w:val="002954E6"/>
    <w:rsid w:val="00296293"/>
    <w:rsid w:val="00297E0E"/>
    <w:rsid w:val="002A1AF4"/>
    <w:rsid w:val="002D1850"/>
    <w:rsid w:val="002D44CC"/>
    <w:rsid w:val="002D4629"/>
    <w:rsid w:val="002E1780"/>
    <w:rsid w:val="002E1AA9"/>
    <w:rsid w:val="002F5ADE"/>
    <w:rsid w:val="00300B07"/>
    <w:rsid w:val="0030183F"/>
    <w:rsid w:val="00303D4F"/>
    <w:rsid w:val="00303E1E"/>
    <w:rsid w:val="003150AE"/>
    <w:rsid w:val="00337160"/>
    <w:rsid w:val="00337EFD"/>
    <w:rsid w:val="00346333"/>
    <w:rsid w:val="00361145"/>
    <w:rsid w:val="00367C45"/>
    <w:rsid w:val="003919EE"/>
    <w:rsid w:val="00392B98"/>
    <w:rsid w:val="00395214"/>
    <w:rsid w:val="003C4510"/>
    <w:rsid w:val="003E18EC"/>
    <w:rsid w:val="003E3378"/>
    <w:rsid w:val="003E63EA"/>
    <w:rsid w:val="003E6809"/>
    <w:rsid w:val="003F5886"/>
    <w:rsid w:val="00400931"/>
    <w:rsid w:val="00405D2C"/>
    <w:rsid w:val="00406DE4"/>
    <w:rsid w:val="00410C4A"/>
    <w:rsid w:val="00420B62"/>
    <w:rsid w:val="00421870"/>
    <w:rsid w:val="00421BAA"/>
    <w:rsid w:val="0043348E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3E18"/>
    <w:rsid w:val="004B6DA6"/>
    <w:rsid w:val="004D127E"/>
    <w:rsid w:val="004D2B39"/>
    <w:rsid w:val="004E0102"/>
    <w:rsid w:val="004E6707"/>
    <w:rsid w:val="004F000A"/>
    <w:rsid w:val="005012EC"/>
    <w:rsid w:val="005330EC"/>
    <w:rsid w:val="00535B58"/>
    <w:rsid w:val="00552E83"/>
    <w:rsid w:val="0055342C"/>
    <w:rsid w:val="00562C10"/>
    <w:rsid w:val="00565462"/>
    <w:rsid w:val="00575152"/>
    <w:rsid w:val="00575AC6"/>
    <w:rsid w:val="0058107F"/>
    <w:rsid w:val="00591839"/>
    <w:rsid w:val="00592A68"/>
    <w:rsid w:val="00593211"/>
    <w:rsid w:val="005A11F7"/>
    <w:rsid w:val="005B1B20"/>
    <w:rsid w:val="005B2BEC"/>
    <w:rsid w:val="005E282D"/>
    <w:rsid w:val="005E7448"/>
    <w:rsid w:val="005F3737"/>
    <w:rsid w:val="006064C1"/>
    <w:rsid w:val="00620E37"/>
    <w:rsid w:val="00622066"/>
    <w:rsid w:val="00622C39"/>
    <w:rsid w:val="00627219"/>
    <w:rsid w:val="00637FC0"/>
    <w:rsid w:val="006640E8"/>
    <w:rsid w:val="00672D8A"/>
    <w:rsid w:val="00673445"/>
    <w:rsid w:val="00685B67"/>
    <w:rsid w:val="00687D50"/>
    <w:rsid w:val="00692F2D"/>
    <w:rsid w:val="006B70FC"/>
    <w:rsid w:val="006D72CC"/>
    <w:rsid w:val="006E361B"/>
    <w:rsid w:val="006E3BED"/>
    <w:rsid w:val="006E4464"/>
    <w:rsid w:val="006E79DA"/>
    <w:rsid w:val="006F4C0C"/>
    <w:rsid w:val="006F5C39"/>
    <w:rsid w:val="0070203E"/>
    <w:rsid w:val="00705066"/>
    <w:rsid w:val="00706183"/>
    <w:rsid w:val="00707F5D"/>
    <w:rsid w:val="00716996"/>
    <w:rsid w:val="007374E3"/>
    <w:rsid w:val="00747B2C"/>
    <w:rsid w:val="007541A2"/>
    <w:rsid w:val="007A6888"/>
    <w:rsid w:val="007F081B"/>
    <w:rsid w:val="007F3170"/>
    <w:rsid w:val="00800554"/>
    <w:rsid w:val="008223DC"/>
    <w:rsid w:val="008308A7"/>
    <w:rsid w:val="00861DDC"/>
    <w:rsid w:val="00870EC4"/>
    <w:rsid w:val="00874E49"/>
    <w:rsid w:val="008835DD"/>
    <w:rsid w:val="00883628"/>
    <w:rsid w:val="00887D9A"/>
    <w:rsid w:val="00897D7A"/>
    <w:rsid w:val="008A0C5F"/>
    <w:rsid w:val="008B76D7"/>
    <w:rsid w:val="008C6148"/>
    <w:rsid w:val="008F38EB"/>
    <w:rsid w:val="008F433A"/>
    <w:rsid w:val="00900CB1"/>
    <w:rsid w:val="00904310"/>
    <w:rsid w:val="00904C40"/>
    <w:rsid w:val="0093474B"/>
    <w:rsid w:val="00934F24"/>
    <w:rsid w:val="00942F42"/>
    <w:rsid w:val="00950A89"/>
    <w:rsid w:val="00983414"/>
    <w:rsid w:val="00984EEC"/>
    <w:rsid w:val="0098731C"/>
    <w:rsid w:val="0099007D"/>
    <w:rsid w:val="009905CA"/>
    <w:rsid w:val="009A6A28"/>
    <w:rsid w:val="009B1A58"/>
    <w:rsid w:val="009C460E"/>
    <w:rsid w:val="009C502E"/>
    <w:rsid w:val="009D7E9F"/>
    <w:rsid w:val="009E0EFC"/>
    <w:rsid w:val="009E3456"/>
    <w:rsid w:val="009F720A"/>
    <w:rsid w:val="00A00D24"/>
    <w:rsid w:val="00A00D86"/>
    <w:rsid w:val="00A17A29"/>
    <w:rsid w:val="00A37F66"/>
    <w:rsid w:val="00A570E9"/>
    <w:rsid w:val="00A60A6D"/>
    <w:rsid w:val="00A63A80"/>
    <w:rsid w:val="00A75C54"/>
    <w:rsid w:val="00A8065D"/>
    <w:rsid w:val="00A84089"/>
    <w:rsid w:val="00A86449"/>
    <w:rsid w:val="00A94215"/>
    <w:rsid w:val="00A96604"/>
    <w:rsid w:val="00AA68EC"/>
    <w:rsid w:val="00AC6F26"/>
    <w:rsid w:val="00AD7958"/>
    <w:rsid w:val="00AF4BA9"/>
    <w:rsid w:val="00B12877"/>
    <w:rsid w:val="00B35D8A"/>
    <w:rsid w:val="00B50DBB"/>
    <w:rsid w:val="00B704B0"/>
    <w:rsid w:val="00B77D58"/>
    <w:rsid w:val="00B92470"/>
    <w:rsid w:val="00B92732"/>
    <w:rsid w:val="00BA2986"/>
    <w:rsid w:val="00BA4A2B"/>
    <w:rsid w:val="00BA61D3"/>
    <w:rsid w:val="00BA7039"/>
    <w:rsid w:val="00BC6E5D"/>
    <w:rsid w:val="00BD117F"/>
    <w:rsid w:val="00BD319B"/>
    <w:rsid w:val="00C06668"/>
    <w:rsid w:val="00C24B51"/>
    <w:rsid w:val="00C306BB"/>
    <w:rsid w:val="00C310B6"/>
    <w:rsid w:val="00C411DE"/>
    <w:rsid w:val="00C44A96"/>
    <w:rsid w:val="00C47140"/>
    <w:rsid w:val="00C57EB5"/>
    <w:rsid w:val="00C71D30"/>
    <w:rsid w:val="00C739B3"/>
    <w:rsid w:val="00C767E4"/>
    <w:rsid w:val="00C8129B"/>
    <w:rsid w:val="00C814F5"/>
    <w:rsid w:val="00C84C50"/>
    <w:rsid w:val="00C85074"/>
    <w:rsid w:val="00C90A73"/>
    <w:rsid w:val="00CA097E"/>
    <w:rsid w:val="00CA7190"/>
    <w:rsid w:val="00CD140A"/>
    <w:rsid w:val="00CD5D61"/>
    <w:rsid w:val="00CE08EC"/>
    <w:rsid w:val="00CE4C11"/>
    <w:rsid w:val="00CE56CC"/>
    <w:rsid w:val="00CF5391"/>
    <w:rsid w:val="00CF7A00"/>
    <w:rsid w:val="00D03A22"/>
    <w:rsid w:val="00D064AB"/>
    <w:rsid w:val="00D06D14"/>
    <w:rsid w:val="00D32270"/>
    <w:rsid w:val="00D35650"/>
    <w:rsid w:val="00D41A58"/>
    <w:rsid w:val="00D445A4"/>
    <w:rsid w:val="00D4525E"/>
    <w:rsid w:val="00D452BC"/>
    <w:rsid w:val="00D45E04"/>
    <w:rsid w:val="00D504C7"/>
    <w:rsid w:val="00D53711"/>
    <w:rsid w:val="00D72F09"/>
    <w:rsid w:val="00D81C7B"/>
    <w:rsid w:val="00D90B56"/>
    <w:rsid w:val="00DB671A"/>
    <w:rsid w:val="00DB67BF"/>
    <w:rsid w:val="00DC5E69"/>
    <w:rsid w:val="00DC73CC"/>
    <w:rsid w:val="00DD0E65"/>
    <w:rsid w:val="00DD136E"/>
    <w:rsid w:val="00DE20AB"/>
    <w:rsid w:val="00E13AA0"/>
    <w:rsid w:val="00E22EED"/>
    <w:rsid w:val="00E2330F"/>
    <w:rsid w:val="00E23BBB"/>
    <w:rsid w:val="00E4139C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EF4D1D"/>
    <w:rsid w:val="00F02D2C"/>
    <w:rsid w:val="00F109E3"/>
    <w:rsid w:val="00F1573B"/>
    <w:rsid w:val="00F268FA"/>
    <w:rsid w:val="00F3100B"/>
    <w:rsid w:val="00F5142D"/>
    <w:rsid w:val="00F52F13"/>
    <w:rsid w:val="00F61A1D"/>
    <w:rsid w:val="00F63919"/>
    <w:rsid w:val="00F6757E"/>
    <w:rsid w:val="00FC4ECA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F4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1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table" w:styleId="GridTable4-Accent1">
    <w:name w:val="Grid Table 4 Accent 1"/>
    <w:basedOn w:val="TableNormal"/>
    <w:uiPriority w:val="49"/>
    <w:rsid w:val="00A60A6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hackerrank.com/work/tests/1404754/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105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3</cp:revision>
  <dcterms:created xsi:type="dcterms:W3CDTF">2023-08-01T09:58:00Z</dcterms:created>
  <dcterms:modified xsi:type="dcterms:W3CDTF">2023-08-06T05:48:00Z</dcterms:modified>
</cp:coreProperties>
</file>