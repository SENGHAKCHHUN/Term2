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02E6B" w14:textId="6905556F" w:rsidR="00D56831" w:rsidRDefault="00D56831" w:rsidP="00D56831">
      <w:pPr>
        <w:pStyle w:val="Heading1"/>
      </w:pPr>
    </w:p>
    <w:p w14:paraId="58D16263" w14:textId="77777777" w:rsidR="00D56831" w:rsidRPr="00C53EF5" w:rsidRDefault="00D56831" w:rsidP="00D56831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ListParagraph"/>
        <w:numPr>
          <w:ilvl w:val="0"/>
          <w:numId w:val="41"/>
        </w:numPr>
      </w:pPr>
      <w:r w:rsidRPr="000A6E58">
        <w:t>Count the number of times the "ab</w:t>
      </w:r>
      <w:r>
        <w:t>c</w:t>
      </w:r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abbcdef</w:t>
            </w:r>
          </w:p>
        </w:tc>
        <w:tc>
          <w:tcPr>
            <w:tcW w:w="5245" w:type="dxa"/>
            <w:vAlign w:val="center"/>
          </w:tcPr>
          <w:p w14:paraId="26F26E6F" w14:textId="72829388" w:rsidR="00D56831" w:rsidRPr="00C53EF5" w:rsidRDefault="005D041F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r>
              <w:t>abcfabc</w:t>
            </w:r>
          </w:p>
        </w:tc>
        <w:tc>
          <w:tcPr>
            <w:tcW w:w="5245" w:type="dxa"/>
            <w:vAlign w:val="center"/>
          </w:tcPr>
          <w:p w14:paraId="36E554D0" w14:textId="29955B6A" w:rsidR="00D56831" w:rsidRPr="00C85074" w:rsidRDefault="005D041F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adabcfbc</w:t>
            </w:r>
          </w:p>
        </w:tc>
        <w:tc>
          <w:tcPr>
            <w:tcW w:w="5245" w:type="dxa"/>
            <w:vAlign w:val="center"/>
          </w:tcPr>
          <w:p w14:paraId="24D3056D" w14:textId="61E0BF95" w:rsidR="00D56831" w:rsidRPr="00C85074" w:rsidRDefault="005D041F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B4ADAE9" w14:textId="7A0FC1C7" w:rsidR="000A2319" w:rsidRDefault="000A2319" w:rsidP="007913D0">
      <w:pPr>
        <w:pStyle w:val="Question"/>
        <w:rPr>
          <w:lang w:val="en-GB"/>
        </w:rPr>
      </w:pPr>
      <w:r>
        <w:rPr>
          <w:lang w:val="en-GB"/>
        </w:rPr>
        <w:t>Choose the more relevant blocks and draw your structure flowchart.</w:t>
      </w:r>
    </w:p>
    <w:p w14:paraId="4A319E44" w14:textId="77777777" w:rsidR="000A2319" w:rsidRDefault="000A2319" w:rsidP="000A2319">
      <w:pPr>
        <w:pStyle w:val="Instructions"/>
        <w:rPr>
          <w:lang w:val="en-GB"/>
        </w:rPr>
      </w:pPr>
    </w:p>
    <w:p w14:paraId="1CCACEA5" w14:textId="77777777" w:rsidR="000A2319" w:rsidRDefault="000A2319" w:rsidP="000A2319">
      <w:pPr>
        <w:pStyle w:val="Instructions"/>
        <w:rPr>
          <w:lang w:val="en-GB"/>
        </w:rPr>
      </w:pPr>
    </w:p>
    <w:p w14:paraId="0CD935AF" w14:textId="77777777" w:rsidR="000A2319" w:rsidRDefault="000A2319" w:rsidP="000A2319">
      <w:pPr>
        <w:pStyle w:val="Instructions"/>
        <w:rPr>
          <w:lang w:val="en-GB"/>
        </w:rPr>
      </w:pPr>
    </w:p>
    <w:p w14:paraId="3F7F1E34" w14:textId="77777777" w:rsidR="000A2319" w:rsidRDefault="000A2319" w:rsidP="000A2319">
      <w:pPr>
        <w:pStyle w:val="Instructions"/>
        <w:rPr>
          <w:lang w:val="en-GB"/>
        </w:rPr>
      </w:pPr>
    </w:p>
    <w:p w14:paraId="157C960F" w14:textId="77777777" w:rsidR="000A2319" w:rsidRDefault="000A2319" w:rsidP="000A2319">
      <w:pPr>
        <w:pStyle w:val="Instructions"/>
        <w:rPr>
          <w:lang w:val="en-GB"/>
        </w:rPr>
      </w:pPr>
    </w:p>
    <w:p w14:paraId="1D25503E" w14:textId="77777777" w:rsidR="00E526FA" w:rsidRDefault="00E526FA" w:rsidP="000A2319">
      <w:pPr>
        <w:pStyle w:val="Instructions"/>
        <w:rPr>
          <w:lang w:val="en-GB"/>
        </w:rPr>
      </w:pPr>
    </w:p>
    <w:p w14:paraId="5794FF94" w14:textId="77777777" w:rsidR="00E526FA" w:rsidRDefault="00E526FA" w:rsidP="000A2319">
      <w:pPr>
        <w:pStyle w:val="Instructions"/>
        <w:rPr>
          <w:lang w:val="en-GB"/>
        </w:rPr>
      </w:pPr>
    </w:p>
    <w:p w14:paraId="331AA075" w14:textId="77777777" w:rsidR="00E526FA" w:rsidRDefault="00E526FA" w:rsidP="000A2319">
      <w:pPr>
        <w:pStyle w:val="Instructions"/>
        <w:rPr>
          <w:lang w:val="en-GB"/>
        </w:rPr>
      </w:pPr>
    </w:p>
    <w:p w14:paraId="20B9F001" w14:textId="77777777" w:rsidR="00E526FA" w:rsidRDefault="00E526FA" w:rsidP="000A2319">
      <w:pPr>
        <w:pStyle w:val="Instructions"/>
        <w:rPr>
          <w:lang w:val="en-GB"/>
        </w:rPr>
      </w:pPr>
    </w:p>
    <w:p w14:paraId="6112B991" w14:textId="77777777" w:rsidR="00E526FA" w:rsidRDefault="00E526FA" w:rsidP="000A2319">
      <w:pPr>
        <w:pStyle w:val="Instructions"/>
        <w:rPr>
          <w:lang w:val="en-GB"/>
        </w:rPr>
      </w:pPr>
    </w:p>
    <w:p w14:paraId="2C12C60E" w14:textId="77777777" w:rsidR="00E526FA" w:rsidRDefault="00E526FA" w:rsidP="000A2319">
      <w:pPr>
        <w:pStyle w:val="Instructions"/>
        <w:rPr>
          <w:lang w:val="en-GB"/>
        </w:rPr>
      </w:pPr>
    </w:p>
    <w:p w14:paraId="5608D1B4" w14:textId="77777777" w:rsidR="00E526FA" w:rsidRDefault="00E526FA" w:rsidP="000A2319">
      <w:pPr>
        <w:pStyle w:val="Instructions"/>
        <w:rPr>
          <w:lang w:val="en-GB"/>
        </w:rPr>
      </w:pPr>
    </w:p>
    <w:p w14:paraId="61321C6E" w14:textId="77777777" w:rsidR="00E526FA" w:rsidRDefault="00E526FA" w:rsidP="000A2319">
      <w:pPr>
        <w:pStyle w:val="Instructions"/>
        <w:rPr>
          <w:lang w:val="en-GB"/>
        </w:rPr>
      </w:pPr>
    </w:p>
    <w:p w14:paraId="6EAC1CA4" w14:textId="77777777" w:rsidR="000A2319" w:rsidRDefault="000A2319" w:rsidP="000A2319">
      <w:pPr>
        <w:pStyle w:val="Instructions"/>
        <w:rPr>
          <w:lang w:val="en-GB"/>
        </w:rPr>
      </w:pPr>
    </w:p>
    <w:p w14:paraId="3172F8F9" w14:textId="1EC8755B" w:rsidR="00CF5391" w:rsidRDefault="000A2319" w:rsidP="007913D0">
      <w:pPr>
        <w:pStyle w:val="Question"/>
        <w:rPr>
          <w:lang w:val="en-GB"/>
        </w:rPr>
      </w:pPr>
      <w:r w:rsidRPr="000A2319">
        <w:rPr>
          <w:lang w:val="en-GB"/>
        </w:rPr>
        <w:t>Adapt code from a prev</w:t>
      </w:r>
      <w:r>
        <w:rPr>
          <w:lang w:val="en-GB"/>
        </w:rPr>
        <w:t>ious session to solve this problem.</w:t>
      </w:r>
    </w:p>
    <w:p w14:paraId="647438C8" w14:textId="77777777" w:rsidR="000A2319" w:rsidRDefault="000A2319" w:rsidP="000A2319">
      <w:pPr>
        <w:pStyle w:val="Instructions"/>
        <w:rPr>
          <w:lang w:val="en-GB"/>
        </w:rPr>
      </w:pPr>
    </w:p>
    <w:p w14:paraId="29144334" w14:textId="77777777" w:rsidR="000A2319" w:rsidRDefault="000A2319" w:rsidP="000A2319">
      <w:pPr>
        <w:pStyle w:val="Instructions"/>
        <w:rPr>
          <w:lang w:val="en-GB"/>
        </w:rPr>
      </w:pPr>
    </w:p>
    <w:p w14:paraId="051BC8A1" w14:textId="77777777" w:rsidR="00E526FA" w:rsidRDefault="00E526FA" w:rsidP="000A2319">
      <w:pPr>
        <w:pStyle w:val="Instructions"/>
        <w:rPr>
          <w:lang w:val="en-GB"/>
        </w:rPr>
      </w:pPr>
    </w:p>
    <w:p w14:paraId="2A45DC75" w14:textId="77777777" w:rsidR="00E526FA" w:rsidRDefault="00E526FA" w:rsidP="000A2319">
      <w:pPr>
        <w:pStyle w:val="Instructions"/>
        <w:rPr>
          <w:lang w:val="en-GB"/>
        </w:rPr>
      </w:pPr>
    </w:p>
    <w:p w14:paraId="5FC759B5" w14:textId="77777777" w:rsidR="00E526FA" w:rsidRDefault="00E526FA" w:rsidP="000A2319">
      <w:pPr>
        <w:pStyle w:val="Instructions"/>
        <w:rPr>
          <w:lang w:val="en-GB"/>
        </w:rPr>
      </w:pPr>
    </w:p>
    <w:p w14:paraId="32E98013" w14:textId="77777777" w:rsidR="00E526FA" w:rsidRDefault="00E526FA" w:rsidP="000A2319">
      <w:pPr>
        <w:pStyle w:val="Instructions"/>
        <w:rPr>
          <w:lang w:val="en-GB"/>
        </w:rPr>
      </w:pPr>
    </w:p>
    <w:p w14:paraId="3551A741" w14:textId="77777777" w:rsidR="000A2319" w:rsidRDefault="000A2319" w:rsidP="000A2319">
      <w:pPr>
        <w:pStyle w:val="Instructions"/>
        <w:rPr>
          <w:lang w:val="en-GB"/>
        </w:rPr>
      </w:pPr>
    </w:p>
    <w:p w14:paraId="3E5FB614" w14:textId="77777777" w:rsidR="00E526FA" w:rsidRDefault="00E526FA" w:rsidP="000A2319">
      <w:pPr>
        <w:pStyle w:val="Instructions"/>
        <w:rPr>
          <w:lang w:val="en-GB"/>
        </w:rPr>
      </w:pPr>
    </w:p>
    <w:p w14:paraId="3880C1FA" w14:textId="77777777" w:rsidR="00E526FA" w:rsidRDefault="00E526FA" w:rsidP="000A2319">
      <w:pPr>
        <w:pStyle w:val="Instructions"/>
        <w:rPr>
          <w:lang w:val="en-GB"/>
        </w:rPr>
      </w:pPr>
    </w:p>
    <w:p w14:paraId="6096AA68" w14:textId="77777777" w:rsidR="00E526FA" w:rsidRDefault="00E526FA" w:rsidP="000A2319">
      <w:pPr>
        <w:pStyle w:val="Instructions"/>
        <w:rPr>
          <w:lang w:val="en-GB"/>
        </w:rPr>
      </w:pPr>
    </w:p>
    <w:p w14:paraId="188C06B9" w14:textId="77777777" w:rsidR="00E526FA" w:rsidRDefault="00E526FA" w:rsidP="000A2319">
      <w:pPr>
        <w:pStyle w:val="Instructions"/>
        <w:rPr>
          <w:lang w:val="en-GB"/>
        </w:rPr>
      </w:pPr>
    </w:p>
    <w:p w14:paraId="0869AD3E" w14:textId="77777777" w:rsidR="000A2319" w:rsidRDefault="000A2319" w:rsidP="000A2319">
      <w:pPr>
        <w:pStyle w:val="Instructions"/>
        <w:rPr>
          <w:lang w:val="en-GB"/>
        </w:rPr>
      </w:pPr>
    </w:p>
    <w:p w14:paraId="68F70697" w14:textId="77777777" w:rsidR="000A2319" w:rsidRDefault="000A2319" w:rsidP="000A2319">
      <w:pPr>
        <w:pStyle w:val="Instructions"/>
        <w:rPr>
          <w:lang w:val="en-GB"/>
        </w:rPr>
      </w:pPr>
    </w:p>
    <w:p w14:paraId="03EF2822" w14:textId="77777777" w:rsidR="000A2319" w:rsidRPr="000A2319" w:rsidRDefault="000A2319" w:rsidP="000A2319">
      <w:pPr>
        <w:pStyle w:val="Instructions"/>
        <w:rPr>
          <w:lang w:val="en-GB"/>
        </w:rPr>
      </w:pPr>
    </w:p>
    <w:p w14:paraId="3599C523" w14:textId="77777777" w:rsidR="008909C7" w:rsidRPr="000A2319" w:rsidRDefault="008909C7" w:rsidP="008909C7">
      <w:pPr>
        <w:pStyle w:val="Heading1"/>
        <w:rPr>
          <w:lang w:val="en-GB"/>
        </w:rPr>
      </w:pPr>
    </w:p>
    <w:p w14:paraId="59B2A26E" w14:textId="6CEC1BB7" w:rsidR="008909C7" w:rsidRPr="00C53EF5" w:rsidRDefault="008909C7" w:rsidP="008909C7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740B52A4" w:rsidR="008909C7" w:rsidRDefault="008909C7" w:rsidP="00037830">
      <w:pPr>
        <w:pStyle w:val="ListParagraph"/>
        <w:numPr>
          <w:ilvl w:val="0"/>
          <w:numId w:val="41"/>
        </w:numPr>
      </w:pPr>
      <w:bookmarkStart w:id="0" w:name="_GoBack"/>
      <w:r>
        <w:t>Multiple</w:t>
      </w:r>
      <w:bookmarkEnd w:id="0"/>
      <w:r>
        <w:t xml:space="preserve">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6F5364AF" w14:textId="77777777" w:rsidR="007913D0" w:rsidRPr="00162D44" w:rsidRDefault="007913D0" w:rsidP="00F029CE">
      <w:pPr>
        <w:pStyle w:val="Question"/>
        <w:numPr>
          <w:ilvl w:val="0"/>
          <w:numId w:val="43"/>
        </w:numPr>
      </w:pPr>
      <w:r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0555365A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56A44551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6C94D529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7510D0ED" w:rsidR="007913D0" w:rsidRPr="00C85074" w:rsidRDefault="0096026C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485D85D3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789769F5" w:rsidR="007913D0" w:rsidRPr="00C85074" w:rsidRDefault="005D041F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70</w:t>
            </w: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5547E65A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2850960F" w:rsidR="009F65B5" w:rsidRPr="00C85074" w:rsidRDefault="005D041F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20</w:t>
            </w: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0420147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56D02DAE" w:rsidR="009F65B5" w:rsidRPr="00C85074" w:rsidRDefault="00977F09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67667280" w14:textId="233D2BD1" w:rsidR="00914A97" w:rsidRDefault="003E3674" w:rsidP="00914A97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60438897" w14:textId="77777777" w:rsidR="00914A97" w:rsidRDefault="00914A97" w:rsidP="00914A97">
      <w:pPr>
        <w:pStyle w:val="Instructions"/>
        <w:rPr>
          <w:lang w:val="en-GB"/>
        </w:rPr>
      </w:pPr>
    </w:p>
    <w:p w14:paraId="19DBFEDF" w14:textId="77777777" w:rsidR="00914A97" w:rsidRDefault="00914A97" w:rsidP="00914A97">
      <w:pPr>
        <w:pStyle w:val="Instructions"/>
        <w:rPr>
          <w:lang w:val="en-GB"/>
        </w:rPr>
      </w:pPr>
    </w:p>
    <w:p w14:paraId="27CD67B6" w14:textId="77777777" w:rsidR="00914A97" w:rsidRDefault="00914A97" w:rsidP="00914A97">
      <w:pPr>
        <w:pStyle w:val="Instructions"/>
        <w:rPr>
          <w:lang w:val="en-GB"/>
        </w:rPr>
      </w:pPr>
    </w:p>
    <w:p w14:paraId="5EEE0A5A" w14:textId="77777777" w:rsidR="00914A97" w:rsidRDefault="00914A97" w:rsidP="00914A97">
      <w:pPr>
        <w:pStyle w:val="Instructions"/>
        <w:rPr>
          <w:lang w:val="en-GB"/>
        </w:rPr>
      </w:pPr>
    </w:p>
    <w:p w14:paraId="6D10086B" w14:textId="77777777" w:rsidR="00914A97" w:rsidRDefault="00914A97" w:rsidP="00914A97">
      <w:pPr>
        <w:pStyle w:val="Instructions"/>
        <w:rPr>
          <w:lang w:val="en-GB"/>
        </w:rPr>
      </w:pPr>
    </w:p>
    <w:p w14:paraId="1B1FD607" w14:textId="77777777" w:rsidR="00914A97" w:rsidRDefault="00914A97" w:rsidP="00914A97">
      <w:pPr>
        <w:pStyle w:val="Instructions"/>
        <w:rPr>
          <w:lang w:val="en-GB"/>
        </w:rPr>
      </w:pPr>
    </w:p>
    <w:p w14:paraId="22DF4B90" w14:textId="27C3848E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1AE11CE4" w:rsidR="00106288" w:rsidRDefault="00106288" w:rsidP="00B55BAB">
      <w:pPr>
        <w:pStyle w:val="Instructions"/>
        <w:rPr>
          <w:lang w:val="en-GB"/>
        </w:rPr>
      </w:pPr>
      <w:r>
        <w:rPr>
          <w:lang w:val="en-GB"/>
        </w:rPr>
        <w:t>word = input()</w:t>
      </w:r>
    </w:p>
    <w:p w14:paraId="17BE5754" w14:textId="38B9D282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i = 0</w:t>
      </w:r>
    </w:p>
    <w:p w14:paraId="7C28E7AF" w14:textId="1C8E0416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mult = 1</w:t>
      </w:r>
    </w:p>
    <w:p w14:paraId="484D314A" w14:textId="59513C95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while i &lt; len(word) and int(word[i]) != 6:</w:t>
      </w:r>
    </w:p>
    <w:p w14:paraId="5468C284" w14:textId="07A8299E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mult *= int(word[i])</w:t>
      </w:r>
    </w:p>
    <w:p w14:paraId="51FB2B9A" w14:textId="1BEE9CB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i += 1</w:t>
      </w:r>
    </w:p>
    <w:p w14:paraId="42176044" w14:textId="510096AA" w:rsid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print(mult)</w:t>
      </w:r>
    </w:p>
    <w:p w14:paraId="7280CB01" w14:textId="77777777" w:rsidR="00B11A5D" w:rsidRDefault="00B11A5D" w:rsidP="00B11A5D">
      <w:pPr>
        <w:rPr>
          <w:lang w:val="en-GB"/>
        </w:rPr>
      </w:pPr>
    </w:p>
    <w:p w14:paraId="45CEE6A8" w14:textId="77777777" w:rsidR="00B11A5D" w:rsidRDefault="00B11A5D" w:rsidP="00B11A5D">
      <w:pPr>
        <w:pStyle w:val="Instructions"/>
        <w:rPr>
          <w:lang w:val="en-GB"/>
        </w:rPr>
      </w:pPr>
    </w:p>
    <w:p w14:paraId="772ECF6E" w14:textId="77777777" w:rsidR="00B11A5D" w:rsidRDefault="00B11A5D" w:rsidP="00B11A5D">
      <w:pPr>
        <w:pStyle w:val="Instructions"/>
        <w:rPr>
          <w:lang w:val="en-GB"/>
        </w:rPr>
      </w:pPr>
    </w:p>
    <w:p w14:paraId="681DF781" w14:textId="77777777" w:rsidR="00B11A5D" w:rsidRDefault="00B11A5D" w:rsidP="00B11A5D">
      <w:pPr>
        <w:pStyle w:val="Instructions"/>
        <w:rPr>
          <w:lang w:val="en-GB"/>
        </w:rPr>
      </w:pPr>
    </w:p>
    <w:p w14:paraId="66DBB58C" w14:textId="77777777" w:rsidR="00B11A5D" w:rsidRDefault="00B11A5D" w:rsidP="00B11A5D">
      <w:pPr>
        <w:pStyle w:val="Instructions"/>
        <w:rPr>
          <w:lang w:val="en-GB"/>
        </w:rPr>
      </w:pPr>
    </w:p>
    <w:p w14:paraId="7090086F" w14:textId="77777777" w:rsidR="002C2796" w:rsidRDefault="002C2796" w:rsidP="00B11A5D">
      <w:pPr>
        <w:pStyle w:val="Instructions"/>
        <w:rPr>
          <w:lang w:val="en-GB"/>
        </w:rPr>
      </w:pPr>
    </w:p>
    <w:p w14:paraId="0A95E74B" w14:textId="77777777" w:rsidR="002C2796" w:rsidRDefault="002C2796" w:rsidP="00B11A5D">
      <w:pPr>
        <w:pStyle w:val="Instructions"/>
        <w:rPr>
          <w:lang w:val="en-GB"/>
        </w:rPr>
      </w:pPr>
    </w:p>
    <w:p w14:paraId="545EFDE3" w14:textId="77777777" w:rsidR="002C2796" w:rsidRDefault="002C2796" w:rsidP="00B11A5D">
      <w:pPr>
        <w:pStyle w:val="Instructions"/>
        <w:rPr>
          <w:lang w:val="en-GB"/>
        </w:rPr>
      </w:pPr>
    </w:p>
    <w:p w14:paraId="144557EE" w14:textId="77777777" w:rsidR="002C2796" w:rsidRDefault="002C2796" w:rsidP="00B11A5D">
      <w:pPr>
        <w:pStyle w:val="Instructions"/>
        <w:rPr>
          <w:lang w:val="en-GB"/>
        </w:rPr>
      </w:pPr>
    </w:p>
    <w:p w14:paraId="30FD212D" w14:textId="77777777" w:rsidR="002C2796" w:rsidRDefault="002C2796" w:rsidP="00B11A5D">
      <w:pPr>
        <w:pStyle w:val="Instructions"/>
        <w:rPr>
          <w:lang w:val="en-GB"/>
        </w:rPr>
      </w:pPr>
    </w:p>
    <w:p w14:paraId="25959325" w14:textId="77777777" w:rsidR="002C2796" w:rsidRDefault="002C2796" w:rsidP="00B11A5D">
      <w:pPr>
        <w:pStyle w:val="Instructions"/>
        <w:rPr>
          <w:lang w:val="en-GB"/>
        </w:rPr>
      </w:pPr>
    </w:p>
    <w:p w14:paraId="5F4C1477" w14:textId="77777777" w:rsidR="00B11A5D" w:rsidRDefault="00B11A5D" w:rsidP="00B11A5D">
      <w:pPr>
        <w:pStyle w:val="Instructions"/>
        <w:rPr>
          <w:lang w:val="en-GB"/>
        </w:rPr>
      </w:pPr>
    </w:p>
    <w:p w14:paraId="5FCADB5D" w14:textId="236597E9" w:rsidR="00E61F54" w:rsidRPr="00B55BAB" w:rsidRDefault="00E61F54" w:rsidP="00EA3526">
      <w:pPr>
        <w:pStyle w:val="Heading1"/>
        <w:rPr>
          <w:lang w:val="en-GB"/>
        </w:rPr>
      </w:pPr>
    </w:p>
    <w:p w14:paraId="6F08FDA2" w14:textId="77777777" w:rsidR="005C40F8" w:rsidRPr="00CB12B1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77777777" w:rsidR="008B5AC2" w:rsidRDefault="008B5AC2" w:rsidP="008B5AC2">
      <w:pPr>
        <w:jc w:val="left"/>
        <w:rPr>
          <w:rFonts w:cstheme="minorHAnsi"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2D7AB5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728BC451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0FF7F82B" w:rsidR="008B5AC2" w:rsidRDefault="005D041F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1 2 3 4 5</w:t>
            </w:r>
          </w:p>
        </w:tc>
      </w:tr>
      <w:tr w:rsidR="008B5AC2" w:rsidRPr="00C85074" w14:paraId="3B70F172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56F2D175" w:rsidR="008B5AC2" w:rsidRDefault="005D041F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</w:t>
            </w:r>
          </w:p>
        </w:tc>
      </w:tr>
      <w:tr w:rsidR="008B5AC2" w:rsidRPr="00C85074" w14:paraId="47876E45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3C5A6286" w:rsidR="008B5AC2" w:rsidRDefault="005D041F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1EE5F0F8" w14:textId="2C7A71B4" w:rsidR="008B5CF9" w:rsidRDefault="008B5CF9" w:rsidP="008B5CF9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4E0D4C2C" w14:textId="77777777" w:rsidR="004338B8" w:rsidRDefault="004338B8" w:rsidP="004338B8">
      <w:pPr>
        <w:pStyle w:val="Instructions"/>
      </w:pPr>
    </w:p>
    <w:p w14:paraId="7D23EFD7" w14:textId="77777777" w:rsidR="00ED21EC" w:rsidRDefault="00ED21EC" w:rsidP="004338B8">
      <w:pPr>
        <w:pStyle w:val="Instructions"/>
      </w:pPr>
    </w:p>
    <w:p w14:paraId="4712EEF7" w14:textId="77777777" w:rsidR="00ED21EC" w:rsidRDefault="00ED21EC" w:rsidP="004338B8">
      <w:pPr>
        <w:pStyle w:val="Instructions"/>
      </w:pPr>
    </w:p>
    <w:p w14:paraId="3D4A7215" w14:textId="77777777" w:rsidR="00ED21EC" w:rsidRDefault="00ED21EC" w:rsidP="004338B8">
      <w:pPr>
        <w:pStyle w:val="Instructions"/>
      </w:pPr>
    </w:p>
    <w:p w14:paraId="402AF7C8" w14:textId="77777777" w:rsidR="00040005" w:rsidRDefault="00040005" w:rsidP="004338B8">
      <w:pPr>
        <w:pStyle w:val="Instructions"/>
      </w:pPr>
    </w:p>
    <w:p w14:paraId="34CC3705" w14:textId="77777777" w:rsidR="00040005" w:rsidRDefault="00040005" w:rsidP="004338B8">
      <w:pPr>
        <w:pStyle w:val="Instructions"/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r>
        <w:t>number = int(input())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r>
        <w:t>for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result = result + " " + str(index + 1)</w:t>
      </w:r>
    </w:p>
    <w:p w14:paraId="43C291E7" w14:textId="21C7EE19" w:rsidR="00040005" w:rsidRDefault="00040005" w:rsidP="00040005">
      <w:pPr>
        <w:pStyle w:val="Instructions"/>
      </w:pPr>
      <w:r>
        <w:t>print(result)</w:t>
      </w:r>
    </w:p>
    <w:p w14:paraId="13D4DCD4" w14:textId="3704C80F" w:rsidR="008B5CF9" w:rsidRDefault="008B5CF9" w:rsidP="004338B8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the </w:t>
      </w:r>
      <w:r w:rsidR="00FC6DB5" w:rsidRPr="00FC6DB5">
        <w:rPr>
          <w:b/>
          <w:bCs w:val="0"/>
        </w:rPr>
        <w:t>for</w:t>
      </w:r>
      <w:r w:rsidRPr="004338B8">
        <w:rPr>
          <w:b/>
        </w:rPr>
        <w:t xml:space="preserve"> condition</w:t>
      </w:r>
      <w:r w:rsidR="005A1F11">
        <w:t>.</w:t>
      </w:r>
    </w:p>
    <w:p w14:paraId="3198B574" w14:textId="77777777" w:rsidR="009D390C" w:rsidRDefault="009D390C" w:rsidP="00040005">
      <w:pPr>
        <w:pStyle w:val="Instructions"/>
      </w:pPr>
    </w:p>
    <w:p w14:paraId="085FF828" w14:textId="77777777" w:rsidR="00040005" w:rsidRDefault="00040005" w:rsidP="00040005">
      <w:pPr>
        <w:pStyle w:val="Instructions"/>
      </w:pPr>
    </w:p>
    <w:p w14:paraId="2C79231E" w14:textId="77777777" w:rsidR="00040005" w:rsidRDefault="00040005" w:rsidP="00040005">
      <w:pPr>
        <w:pStyle w:val="Instructions"/>
      </w:pPr>
    </w:p>
    <w:p w14:paraId="76212961" w14:textId="77777777" w:rsidR="00040005" w:rsidRDefault="00040005" w:rsidP="00040005">
      <w:pPr>
        <w:pStyle w:val="Instructions"/>
      </w:pPr>
    </w:p>
    <w:p w14:paraId="5A3BF3F8" w14:textId="77777777" w:rsidR="00040005" w:rsidRDefault="00040005" w:rsidP="00040005">
      <w:pPr>
        <w:pStyle w:val="Instructions"/>
      </w:pPr>
    </w:p>
    <w:p w14:paraId="5448E1D6" w14:textId="77777777" w:rsidR="00040005" w:rsidRDefault="00040005" w:rsidP="00040005">
      <w:pPr>
        <w:pStyle w:val="Instructions"/>
      </w:pPr>
    </w:p>
    <w:p w14:paraId="00D1609D" w14:textId="77777777" w:rsidR="00040005" w:rsidRDefault="00040005" w:rsidP="00040005">
      <w:pPr>
        <w:pStyle w:val="Instructions"/>
      </w:pPr>
    </w:p>
    <w:p w14:paraId="4C4415F1" w14:textId="77777777" w:rsidR="008726F7" w:rsidRDefault="008726F7" w:rsidP="00040005">
      <w:pPr>
        <w:pStyle w:val="Instructions"/>
      </w:pPr>
    </w:p>
    <w:p w14:paraId="0F379501" w14:textId="77777777" w:rsidR="008726F7" w:rsidRDefault="008726F7" w:rsidP="00040005">
      <w:pPr>
        <w:pStyle w:val="Instructions"/>
      </w:pPr>
    </w:p>
    <w:p w14:paraId="004DBDC7" w14:textId="77777777" w:rsidR="008726F7" w:rsidRDefault="008726F7" w:rsidP="00040005">
      <w:pPr>
        <w:pStyle w:val="Instructions"/>
      </w:pPr>
    </w:p>
    <w:p w14:paraId="6E4EC8D7" w14:textId="77777777" w:rsidR="008726F7" w:rsidRDefault="008726F7" w:rsidP="00040005">
      <w:pPr>
        <w:pStyle w:val="Instructions"/>
      </w:pPr>
    </w:p>
    <w:p w14:paraId="2CAF9B96" w14:textId="77777777" w:rsidR="008726F7" w:rsidRDefault="008726F7" w:rsidP="00040005">
      <w:pPr>
        <w:pStyle w:val="Instructions"/>
      </w:pPr>
    </w:p>
    <w:p w14:paraId="161B6107" w14:textId="77777777" w:rsidR="008726F7" w:rsidRDefault="008726F7" w:rsidP="00040005">
      <w:pPr>
        <w:pStyle w:val="Instructions"/>
      </w:pPr>
    </w:p>
    <w:p w14:paraId="6BF8CB5B" w14:textId="77777777" w:rsidR="008726F7" w:rsidRPr="005C40F8" w:rsidRDefault="008726F7" w:rsidP="00040005">
      <w:pPr>
        <w:pStyle w:val="Instructions"/>
      </w:pPr>
    </w:p>
    <w:sectPr w:rsidR="008726F7" w:rsidRPr="005C40F8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3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1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0"/>
  </w:num>
  <w:num w:numId="45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27B81"/>
    <w:rsid w:val="00127C48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3916"/>
    <w:rsid w:val="00236DB2"/>
    <w:rsid w:val="002470E0"/>
    <w:rsid w:val="00253665"/>
    <w:rsid w:val="00267592"/>
    <w:rsid w:val="00270E88"/>
    <w:rsid w:val="00274245"/>
    <w:rsid w:val="0027597B"/>
    <w:rsid w:val="00285BCC"/>
    <w:rsid w:val="002954E6"/>
    <w:rsid w:val="00297E0E"/>
    <w:rsid w:val="002C2796"/>
    <w:rsid w:val="002D1850"/>
    <w:rsid w:val="002D44CC"/>
    <w:rsid w:val="002D4629"/>
    <w:rsid w:val="002E1AA9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D041F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F2D"/>
    <w:rsid w:val="006B2BEA"/>
    <w:rsid w:val="006B70FC"/>
    <w:rsid w:val="006E361B"/>
    <w:rsid w:val="006E79DA"/>
    <w:rsid w:val="0070203E"/>
    <w:rsid w:val="00705066"/>
    <w:rsid w:val="00706183"/>
    <w:rsid w:val="00707F5D"/>
    <w:rsid w:val="00716996"/>
    <w:rsid w:val="007374E3"/>
    <w:rsid w:val="00747B2C"/>
    <w:rsid w:val="007541A2"/>
    <w:rsid w:val="007913D0"/>
    <w:rsid w:val="007A6888"/>
    <w:rsid w:val="00800554"/>
    <w:rsid w:val="00821335"/>
    <w:rsid w:val="008308A7"/>
    <w:rsid w:val="00870EC4"/>
    <w:rsid w:val="008726F7"/>
    <w:rsid w:val="00874E49"/>
    <w:rsid w:val="008835DD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474B"/>
    <w:rsid w:val="00942F42"/>
    <w:rsid w:val="00950A89"/>
    <w:rsid w:val="0096026C"/>
    <w:rsid w:val="00977F09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65B5"/>
    <w:rsid w:val="00A00D24"/>
    <w:rsid w:val="00A00D86"/>
    <w:rsid w:val="00A066DF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A2986"/>
    <w:rsid w:val="00BA4A2B"/>
    <w:rsid w:val="00BA61D3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B67BF"/>
    <w:rsid w:val="00DC73CC"/>
    <w:rsid w:val="00DD0E65"/>
    <w:rsid w:val="00DE20AB"/>
    <w:rsid w:val="00DF3136"/>
    <w:rsid w:val="00E13AA0"/>
    <w:rsid w:val="00E2330F"/>
    <w:rsid w:val="00E36B9F"/>
    <w:rsid w:val="00E526FA"/>
    <w:rsid w:val="00E54974"/>
    <w:rsid w:val="00E558C2"/>
    <w:rsid w:val="00E61F54"/>
    <w:rsid w:val="00E63CCC"/>
    <w:rsid w:val="00E70E4A"/>
    <w:rsid w:val="00E90692"/>
    <w:rsid w:val="00E97E8B"/>
    <w:rsid w:val="00EA3526"/>
    <w:rsid w:val="00EA454D"/>
    <w:rsid w:val="00EB7468"/>
    <w:rsid w:val="00EC7A19"/>
    <w:rsid w:val="00ED21EC"/>
    <w:rsid w:val="00EE22E4"/>
    <w:rsid w:val="00F029CE"/>
    <w:rsid w:val="00F02D2C"/>
    <w:rsid w:val="00F1573B"/>
    <w:rsid w:val="00F268FA"/>
    <w:rsid w:val="00F3100B"/>
    <w:rsid w:val="00F5142D"/>
    <w:rsid w:val="00F52F13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AB2B-A8AE-4FB1-AF86-1987CBF2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3</cp:revision>
  <dcterms:created xsi:type="dcterms:W3CDTF">2023-08-01T09:57:00Z</dcterms:created>
  <dcterms:modified xsi:type="dcterms:W3CDTF">2023-08-05T08:23:00Z</dcterms:modified>
</cp:coreProperties>
</file>